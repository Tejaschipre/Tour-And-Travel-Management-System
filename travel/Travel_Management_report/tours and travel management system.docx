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49E6A" w14:textId="77777777" w:rsidR="00B14545" w:rsidRDefault="00EA7C38">
      <w:pPr>
        <w:spacing w:before="120" w:after="360" w:line="360" w:lineRule="auto"/>
        <w:jc w:val="center"/>
        <w:outlineLvl w:val="0"/>
        <w:rPr>
          <w:b/>
          <w:sz w:val="32"/>
          <w:szCs w:val="32"/>
          <w:u w:val="single"/>
        </w:rPr>
      </w:pPr>
      <w:r>
        <w:rPr>
          <w:b/>
          <w:sz w:val="32"/>
          <w:szCs w:val="32"/>
          <w:u w:val="single"/>
        </w:rPr>
        <w:t>INDEX</w:t>
      </w:r>
    </w:p>
    <w:p w14:paraId="622E0B31" w14:textId="77777777" w:rsidR="00B14545" w:rsidRDefault="00B14545">
      <w:pPr>
        <w:jc w:val="both"/>
        <w:rPr>
          <w:b/>
          <w:sz w:val="32"/>
          <w:szCs w:val="32"/>
        </w:rPr>
      </w:pPr>
    </w:p>
    <w:p w14:paraId="1B7049F8" w14:textId="77777777" w:rsidR="00B14545" w:rsidRDefault="00EA7C38">
      <w:pPr>
        <w:spacing w:after="360" w:line="360" w:lineRule="auto"/>
        <w:jc w:val="both"/>
        <w:rPr>
          <w:sz w:val="22"/>
          <w:szCs w:val="22"/>
        </w:rPr>
      </w:pPr>
      <w:r>
        <w:rPr>
          <w:b/>
          <w:sz w:val="28"/>
          <w:szCs w:val="28"/>
        </w:rPr>
        <w:t>CONTENTS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PAGE NO</w:t>
      </w:r>
      <w:r>
        <w:rPr>
          <w:b/>
          <w:sz w:val="22"/>
          <w:szCs w:val="22"/>
        </w:rPr>
        <w:t>.</w:t>
      </w:r>
    </w:p>
    <w:p w14:paraId="3DD2698A" w14:textId="77777777" w:rsidR="00B14545" w:rsidRDefault="00EA7C38">
      <w:pPr>
        <w:pStyle w:val="ListParagraph"/>
        <w:numPr>
          <w:ilvl w:val="0"/>
          <w:numId w:val="5"/>
        </w:numPr>
        <w:spacing w:before="140" w:after="140" w:line="360" w:lineRule="auto"/>
        <w:jc w:val="both"/>
        <w:rPr>
          <w:sz w:val="24"/>
          <w:szCs w:val="24"/>
        </w:rPr>
      </w:pPr>
      <w:r>
        <w:rPr>
          <w:sz w:val="24"/>
          <w:szCs w:val="24"/>
        </w:rPr>
        <w:t>Abstract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C27A0AF" w14:textId="77777777" w:rsidR="00B14545" w:rsidRDefault="00B14545">
      <w:pPr>
        <w:pStyle w:val="ListParagraph"/>
        <w:spacing w:before="140" w:after="140" w:line="360" w:lineRule="auto"/>
        <w:jc w:val="both"/>
        <w:rPr>
          <w:sz w:val="24"/>
          <w:szCs w:val="24"/>
        </w:rPr>
      </w:pPr>
    </w:p>
    <w:p w14:paraId="274C3357" w14:textId="77777777" w:rsidR="00B14545" w:rsidRDefault="00EA7C38">
      <w:pPr>
        <w:pStyle w:val="ListParagraph"/>
        <w:numPr>
          <w:ilvl w:val="0"/>
          <w:numId w:val="5"/>
        </w:numPr>
        <w:spacing w:before="140" w:after="140" w:line="360" w:lineRule="auto"/>
        <w:jc w:val="both"/>
        <w:rPr>
          <w:sz w:val="24"/>
          <w:szCs w:val="24"/>
        </w:rPr>
      </w:pPr>
      <w:r>
        <w:rPr>
          <w:sz w:val="24"/>
          <w:szCs w:val="24"/>
        </w:rPr>
        <w:t xml:space="preserve">Introduction </w:t>
      </w:r>
    </w:p>
    <w:p w14:paraId="315A5B4F" w14:textId="77777777" w:rsidR="00B14545" w:rsidRDefault="00B14545">
      <w:pPr>
        <w:pStyle w:val="ListParagraph"/>
        <w:rPr>
          <w:sz w:val="24"/>
          <w:szCs w:val="24"/>
        </w:rPr>
      </w:pPr>
    </w:p>
    <w:p w14:paraId="726DC335" w14:textId="77777777" w:rsidR="00B14545" w:rsidRDefault="00EA7C38">
      <w:pPr>
        <w:pStyle w:val="ListParagraph"/>
        <w:numPr>
          <w:ilvl w:val="0"/>
          <w:numId w:val="5"/>
        </w:numPr>
        <w:spacing w:before="140" w:after="140" w:line="360" w:lineRule="auto"/>
        <w:jc w:val="both"/>
        <w:rPr>
          <w:sz w:val="24"/>
          <w:szCs w:val="24"/>
        </w:rPr>
      </w:pPr>
      <w:r>
        <w:rPr>
          <w:sz w:val="24"/>
          <w:szCs w:val="24"/>
        </w:rPr>
        <w:t>Problem Statement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7E6BC77" w14:textId="77777777" w:rsidR="00B14545" w:rsidRDefault="00B14545">
      <w:pPr>
        <w:pStyle w:val="ListParagraph"/>
        <w:spacing w:before="140" w:after="140" w:line="360" w:lineRule="auto"/>
        <w:ind w:left="0" w:firstLine="360"/>
        <w:jc w:val="both"/>
        <w:rPr>
          <w:sz w:val="24"/>
          <w:szCs w:val="24"/>
        </w:rPr>
      </w:pPr>
    </w:p>
    <w:p w14:paraId="69D916F1" w14:textId="77777777" w:rsidR="00B14545" w:rsidRDefault="00EA7C38">
      <w:pPr>
        <w:pStyle w:val="ListParagraph"/>
        <w:numPr>
          <w:ilvl w:val="0"/>
          <w:numId w:val="5"/>
        </w:numPr>
        <w:spacing w:before="140" w:after="140" w:line="360" w:lineRule="auto"/>
        <w:jc w:val="both"/>
        <w:rPr>
          <w:sz w:val="24"/>
          <w:szCs w:val="24"/>
        </w:rPr>
      </w:pPr>
      <w:r>
        <w:rPr>
          <w:sz w:val="24"/>
          <w:szCs w:val="24"/>
        </w:rPr>
        <w:t>Problem Description</w:t>
      </w:r>
      <w:r>
        <w:rPr>
          <w:sz w:val="24"/>
          <w:szCs w:val="24"/>
        </w:rPr>
        <w:tab/>
      </w:r>
    </w:p>
    <w:p w14:paraId="4852032D" w14:textId="77777777" w:rsidR="00B14545" w:rsidRDefault="00EA7C38">
      <w:pPr>
        <w:pStyle w:val="ListParagraph"/>
        <w:spacing w:before="140" w:after="140" w:line="360" w:lineRule="auto"/>
        <w:jc w:val="both"/>
        <w:rPr>
          <w:sz w:val="24"/>
          <w:szCs w:val="24"/>
        </w:rPr>
      </w:pPr>
      <w:r>
        <w:rPr>
          <w:sz w:val="24"/>
          <w:szCs w:val="24"/>
        </w:rPr>
        <w:tab/>
      </w:r>
      <w:r>
        <w:rPr>
          <w:sz w:val="24"/>
          <w:szCs w:val="24"/>
        </w:rPr>
        <w:tab/>
      </w:r>
    </w:p>
    <w:p w14:paraId="0D50B735" w14:textId="77777777" w:rsidR="00B14545" w:rsidRDefault="00EA7C38">
      <w:pPr>
        <w:pStyle w:val="ListParagraph"/>
        <w:numPr>
          <w:ilvl w:val="0"/>
          <w:numId w:val="5"/>
        </w:numPr>
        <w:spacing w:before="140" w:after="140" w:line="360" w:lineRule="auto"/>
        <w:jc w:val="both"/>
        <w:rPr>
          <w:sz w:val="24"/>
          <w:szCs w:val="24"/>
        </w:rPr>
      </w:pPr>
      <w:r>
        <w:rPr>
          <w:sz w:val="24"/>
          <w:szCs w:val="24"/>
        </w:rPr>
        <w:t>Objectives</w:t>
      </w:r>
    </w:p>
    <w:p w14:paraId="6C912845" w14:textId="77777777" w:rsidR="00B14545" w:rsidRDefault="00B14545">
      <w:pPr>
        <w:pStyle w:val="ListParagraph"/>
        <w:spacing w:before="140" w:after="140" w:line="360" w:lineRule="auto"/>
        <w:jc w:val="both"/>
        <w:rPr>
          <w:sz w:val="24"/>
          <w:szCs w:val="24"/>
        </w:rPr>
      </w:pPr>
    </w:p>
    <w:p w14:paraId="17C2CBDD" w14:textId="77777777" w:rsidR="00B14545" w:rsidRDefault="00EA7C38">
      <w:pPr>
        <w:pStyle w:val="ListParagraph"/>
        <w:numPr>
          <w:ilvl w:val="0"/>
          <w:numId w:val="5"/>
        </w:numPr>
        <w:spacing w:before="140" w:after="140" w:line="360" w:lineRule="auto"/>
        <w:jc w:val="both"/>
        <w:rPr>
          <w:sz w:val="24"/>
          <w:szCs w:val="24"/>
        </w:rPr>
      </w:pPr>
      <w:r>
        <w:rPr>
          <w:sz w:val="24"/>
          <w:szCs w:val="24"/>
        </w:rPr>
        <w:t>Requirement Specification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2713AD3C" w14:textId="77777777" w:rsidR="00B14545" w:rsidRDefault="00B14545">
      <w:pPr>
        <w:pStyle w:val="ListParagraph"/>
        <w:spacing w:before="140" w:after="140" w:line="360" w:lineRule="auto"/>
        <w:jc w:val="both"/>
        <w:rPr>
          <w:sz w:val="24"/>
          <w:szCs w:val="24"/>
        </w:rPr>
      </w:pPr>
    </w:p>
    <w:p w14:paraId="38E9A95E" w14:textId="77777777" w:rsidR="00B14545" w:rsidRDefault="00EA7C38">
      <w:pPr>
        <w:pStyle w:val="ListParagraph"/>
        <w:numPr>
          <w:ilvl w:val="0"/>
          <w:numId w:val="5"/>
        </w:numPr>
        <w:spacing w:before="140" w:after="140" w:line="360" w:lineRule="auto"/>
        <w:jc w:val="both"/>
        <w:rPr>
          <w:sz w:val="24"/>
          <w:szCs w:val="24"/>
        </w:rPr>
      </w:pPr>
      <w:r>
        <w:rPr>
          <w:sz w:val="24"/>
          <w:szCs w:val="24"/>
        </w:rPr>
        <w:t>Requirement Analysis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7135B6E" w14:textId="77777777" w:rsidR="00B14545" w:rsidRDefault="00B14545">
      <w:pPr>
        <w:pStyle w:val="ListParagraph"/>
        <w:spacing w:before="140" w:after="140" w:line="360" w:lineRule="auto"/>
        <w:jc w:val="both"/>
        <w:rPr>
          <w:sz w:val="24"/>
          <w:szCs w:val="24"/>
        </w:rPr>
      </w:pPr>
    </w:p>
    <w:p w14:paraId="3CA77476" w14:textId="77777777" w:rsidR="00B14545" w:rsidRDefault="00EA7C38">
      <w:pPr>
        <w:pStyle w:val="ListParagraph"/>
        <w:numPr>
          <w:ilvl w:val="0"/>
          <w:numId w:val="5"/>
        </w:numPr>
        <w:spacing w:before="140" w:after="140" w:line="360" w:lineRule="auto"/>
        <w:jc w:val="both"/>
        <w:rPr>
          <w:sz w:val="24"/>
          <w:szCs w:val="24"/>
        </w:rPr>
      </w:pPr>
      <w:r>
        <w:rPr>
          <w:sz w:val="24"/>
          <w:szCs w:val="24"/>
        </w:rPr>
        <w:t xml:space="preserve">Problem Solution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F2BA31D" w14:textId="77777777" w:rsidR="00B14545" w:rsidRDefault="00B14545">
      <w:pPr>
        <w:pStyle w:val="ListParagraph"/>
        <w:spacing w:before="140" w:after="140" w:line="360" w:lineRule="auto"/>
        <w:jc w:val="both"/>
        <w:rPr>
          <w:sz w:val="24"/>
          <w:szCs w:val="24"/>
        </w:rPr>
      </w:pPr>
    </w:p>
    <w:p w14:paraId="481D7DFB" w14:textId="77777777" w:rsidR="00B14545" w:rsidRDefault="00EA7C38">
      <w:pPr>
        <w:pStyle w:val="ListParagraph"/>
        <w:numPr>
          <w:ilvl w:val="0"/>
          <w:numId w:val="5"/>
        </w:numPr>
        <w:spacing w:before="140" w:after="140" w:line="360" w:lineRule="auto"/>
        <w:jc w:val="both"/>
        <w:rPr>
          <w:sz w:val="24"/>
          <w:szCs w:val="24"/>
        </w:rPr>
      </w:pPr>
      <w:r>
        <w:rPr>
          <w:sz w:val="24"/>
          <w:szCs w:val="24"/>
        </w:rPr>
        <w:t>Flowcharts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2E76D622" w14:textId="77777777" w:rsidR="00B14545" w:rsidRDefault="00B14545">
      <w:pPr>
        <w:pStyle w:val="ListParagraph"/>
        <w:rPr>
          <w:sz w:val="24"/>
          <w:szCs w:val="24"/>
        </w:rPr>
      </w:pPr>
    </w:p>
    <w:p w14:paraId="2001A8ED" w14:textId="77777777" w:rsidR="00B14545" w:rsidRDefault="00EA7C38">
      <w:pPr>
        <w:pStyle w:val="ListParagraph"/>
        <w:numPr>
          <w:ilvl w:val="0"/>
          <w:numId w:val="5"/>
        </w:numPr>
        <w:spacing w:before="140" w:after="140" w:line="360" w:lineRule="auto"/>
        <w:jc w:val="both"/>
        <w:rPr>
          <w:sz w:val="24"/>
          <w:szCs w:val="24"/>
        </w:rPr>
      </w:pPr>
      <w:r>
        <w:rPr>
          <w:sz w:val="24"/>
          <w:szCs w:val="24"/>
        </w:rPr>
        <w:t>Snapshot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ABA4604" w14:textId="77777777" w:rsidR="00B14545" w:rsidRDefault="00B14545">
      <w:pPr>
        <w:pStyle w:val="ListParagraph"/>
        <w:spacing w:before="140" w:after="140" w:line="360" w:lineRule="auto"/>
        <w:jc w:val="both"/>
        <w:rPr>
          <w:sz w:val="24"/>
          <w:szCs w:val="24"/>
        </w:rPr>
      </w:pPr>
    </w:p>
    <w:p w14:paraId="571CF0F3" w14:textId="77777777" w:rsidR="00B14545" w:rsidRDefault="00EA7C38">
      <w:pPr>
        <w:pStyle w:val="ListParagraph"/>
        <w:numPr>
          <w:ilvl w:val="0"/>
          <w:numId w:val="5"/>
        </w:numPr>
        <w:tabs>
          <w:tab w:val="left" w:pos="630"/>
          <w:tab w:val="left" w:pos="810"/>
          <w:tab w:val="left" w:pos="900"/>
          <w:tab w:val="left" w:pos="1080"/>
          <w:tab w:val="left" w:pos="1260"/>
          <w:tab w:val="left" w:pos="1440"/>
          <w:tab w:val="left" w:pos="1710"/>
          <w:tab w:val="left" w:pos="1890"/>
          <w:tab w:val="left" w:pos="2250"/>
        </w:tabs>
        <w:spacing w:before="140" w:after="140" w:line="360" w:lineRule="auto"/>
        <w:ind w:left="810" w:hanging="450"/>
        <w:jc w:val="both"/>
        <w:rPr>
          <w:sz w:val="24"/>
          <w:szCs w:val="24"/>
        </w:rPr>
      </w:pPr>
      <w:r>
        <w:rPr>
          <w:sz w:val="24"/>
          <w:szCs w:val="24"/>
        </w:rPr>
        <w:t>Conclusion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C5490E4" w14:textId="77777777" w:rsidR="00B14545" w:rsidRDefault="00B14545">
      <w:pPr>
        <w:pStyle w:val="ListParagraph"/>
        <w:spacing w:before="140" w:after="140" w:line="360" w:lineRule="auto"/>
        <w:jc w:val="both"/>
        <w:rPr>
          <w:sz w:val="24"/>
          <w:szCs w:val="24"/>
        </w:rPr>
      </w:pPr>
    </w:p>
    <w:p w14:paraId="234742E9" w14:textId="77777777" w:rsidR="00B14545" w:rsidRDefault="00EA7C38">
      <w:pPr>
        <w:pStyle w:val="ListParagraph"/>
        <w:numPr>
          <w:ilvl w:val="0"/>
          <w:numId w:val="5"/>
        </w:numPr>
        <w:tabs>
          <w:tab w:val="left" w:pos="360"/>
          <w:tab w:val="left" w:pos="450"/>
          <w:tab w:val="left" w:pos="540"/>
          <w:tab w:val="left" w:pos="720"/>
          <w:tab w:val="left" w:pos="900"/>
          <w:tab w:val="left" w:pos="1170"/>
        </w:tabs>
        <w:spacing w:before="140" w:after="140" w:line="360" w:lineRule="auto"/>
        <w:jc w:val="both"/>
        <w:rPr>
          <w:sz w:val="24"/>
          <w:szCs w:val="24"/>
        </w:rPr>
      </w:pPr>
      <w:r>
        <w:rPr>
          <w:sz w:val="24"/>
          <w:szCs w:val="24"/>
        </w:rPr>
        <w:t>References</w:t>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24"/>
          <w:szCs w:val="24"/>
        </w:rPr>
        <w:tab/>
      </w:r>
      <w:r>
        <w:rPr>
          <w:sz w:val="26"/>
          <w:szCs w:val="26"/>
        </w:rPr>
        <w:tab/>
      </w:r>
      <w:r>
        <w:rPr>
          <w:sz w:val="26"/>
          <w:szCs w:val="26"/>
        </w:rPr>
        <w:tab/>
      </w:r>
      <w:r>
        <w:rPr>
          <w:sz w:val="26"/>
          <w:szCs w:val="26"/>
        </w:rPr>
        <w:tab/>
      </w:r>
    </w:p>
    <w:p w14:paraId="7FDEB471" w14:textId="77777777" w:rsidR="00B14545" w:rsidRDefault="00B14545">
      <w:pPr>
        <w:spacing w:before="120" w:after="360" w:line="360" w:lineRule="auto"/>
        <w:jc w:val="both"/>
        <w:outlineLvl w:val="0"/>
        <w:rPr>
          <w:sz w:val="24"/>
          <w:szCs w:val="24"/>
        </w:rPr>
      </w:pPr>
    </w:p>
    <w:p w14:paraId="1DBD3E0D" w14:textId="77777777" w:rsidR="00B14545" w:rsidRDefault="00EA7C38">
      <w:pPr>
        <w:spacing w:before="120" w:after="360" w:line="360" w:lineRule="auto"/>
        <w:jc w:val="center"/>
        <w:outlineLvl w:val="0"/>
        <w:rPr>
          <w:b/>
          <w:sz w:val="32"/>
          <w:szCs w:val="32"/>
          <w:u w:val="single"/>
        </w:rPr>
      </w:pPr>
      <w:r>
        <w:rPr>
          <w:b/>
          <w:sz w:val="32"/>
          <w:szCs w:val="32"/>
          <w:u w:val="single"/>
        </w:rPr>
        <w:lastRenderedPageBreak/>
        <w:t>ABSTRACT</w:t>
      </w:r>
    </w:p>
    <w:p w14:paraId="00023AE3" w14:textId="77777777" w:rsidR="00B14545" w:rsidRDefault="00B14545">
      <w:pPr>
        <w:autoSpaceDE w:val="0"/>
        <w:autoSpaceDN w:val="0"/>
        <w:adjustRightInd w:val="0"/>
        <w:spacing w:after="0"/>
        <w:ind w:firstLine="720"/>
        <w:jc w:val="both"/>
        <w:rPr>
          <w:sz w:val="30"/>
          <w:szCs w:val="30"/>
        </w:rPr>
      </w:pPr>
    </w:p>
    <w:p w14:paraId="7099D8D9" w14:textId="77777777" w:rsidR="00B14545" w:rsidRDefault="00EA7C38">
      <w:pPr>
        <w:spacing w:after="0" w:line="360" w:lineRule="auto"/>
        <w:jc w:val="both"/>
        <w:rPr>
          <w:rFonts w:ascii="The times roman" w:hAnsi="The times roman" w:cs="Segoe UI"/>
          <w:color w:val="374151"/>
          <w:sz w:val="28"/>
          <w:szCs w:val="28"/>
          <w:shd w:val="clear" w:color="auto" w:fill="F7F7F8"/>
        </w:rPr>
      </w:pPr>
      <w:r>
        <w:rPr>
          <w:rFonts w:ascii="The times roman" w:hAnsi="The times roman" w:cs="Segoe UI"/>
          <w:color w:val="374151"/>
          <w:sz w:val="28"/>
          <w:szCs w:val="28"/>
          <w:shd w:val="clear" w:color="auto" w:fill="F7F7F8"/>
        </w:rPr>
        <w:t>The Tours and Travel Management System is a project designed to help tour operators and travel agencies manage their business operations more efficiently. The system is built using Java programming language and offers a range of features to automate various processes involved in tour and travel management, including booking management, customer management, and tour package management.</w:t>
      </w:r>
    </w:p>
    <w:p w14:paraId="5920FA7D" w14:textId="77777777" w:rsidR="00B14545" w:rsidRDefault="00EA7C38">
      <w:pPr>
        <w:spacing w:after="0" w:line="360" w:lineRule="auto"/>
        <w:jc w:val="both"/>
        <w:rPr>
          <w:rFonts w:ascii="Segoe UI" w:hAnsi="Segoe UI" w:cs="Segoe UI"/>
          <w:color w:val="374151"/>
          <w:shd w:val="clear" w:color="auto" w:fill="F7F7F8"/>
        </w:rPr>
      </w:pPr>
      <w:r>
        <w:rPr>
          <w:rFonts w:ascii="The times roman" w:hAnsi="The times roman" w:cs="Segoe UI"/>
          <w:color w:val="374151"/>
          <w:sz w:val="28"/>
          <w:szCs w:val="28"/>
          <w:shd w:val="clear" w:color="auto" w:fill="F7F7F8"/>
        </w:rPr>
        <w:t>The system also includes features such as user authentication, role-based access control, and reporting, which help in ensuring data security and providing meaningful insights into business performance</w:t>
      </w:r>
      <w:r>
        <w:rPr>
          <w:rFonts w:ascii="Segoe UI" w:hAnsi="Segoe UI" w:cs="Segoe UI"/>
          <w:color w:val="374151"/>
          <w:sz w:val="28"/>
          <w:szCs w:val="28"/>
          <w:shd w:val="clear" w:color="auto" w:fill="F7F7F8"/>
        </w:rPr>
        <w:t>.</w:t>
      </w:r>
      <w:r>
        <w:rPr>
          <w:rFonts w:ascii="Segoe UI" w:hAnsi="Segoe UI" w:cs="Segoe UI"/>
          <w:color w:val="374151"/>
          <w:shd w:val="clear" w:color="auto" w:fill="F7F7F8"/>
        </w:rPr>
        <w:t xml:space="preserve"> </w:t>
      </w:r>
    </w:p>
    <w:p w14:paraId="61366633" w14:textId="77777777" w:rsidR="00B14545" w:rsidRDefault="00EA7C38">
      <w:pPr>
        <w:spacing w:after="0" w:line="360" w:lineRule="auto"/>
        <w:jc w:val="both"/>
        <w:rPr>
          <w:rFonts w:ascii="The times roman" w:hAnsi="The times roman" w:cs="Segoe UI"/>
          <w:color w:val="374151"/>
          <w:sz w:val="28"/>
          <w:szCs w:val="28"/>
          <w:shd w:val="clear" w:color="auto" w:fill="F7F7F8"/>
        </w:rPr>
      </w:pPr>
      <w:r>
        <w:rPr>
          <w:rFonts w:ascii="The times roman" w:hAnsi="The times roman" w:cs="Segoe UI"/>
          <w:color w:val="374151"/>
          <w:sz w:val="28"/>
          <w:szCs w:val="28"/>
          <w:shd w:val="clear" w:color="auto" w:fill="F7F7F8"/>
        </w:rPr>
        <w:t>The main objective of the project is to simplify the tour and travel management process, reduce manual work, and provide a centralized platform for travel agents and customers to communicate and access information. Overall, the Tours and Travel Management System is a powerful tool for travel</w:t>
      </w:r>
      <w:r>
        <w:rPr>
          <w:rFonts w:ascii="The times roman" w:hAnsi="The times roman" w:cs="Segoe UI"/>
          <w:color w:val="374151"/>
          <w:shd w:val="clear" w:color="auto" w:fill="F7F7F8"/>
        </w:rPr>
        <w:t xml:space="preserve"> </w:t>
      </w:r>
      <w:r>
        <w:rPr>
          <w:rFonts w:ascii="The times roman" w:hAnsi="The times roman" w:cs="Segoe UI"/>
          <w:color w:val="374151"/>
          <w:sz w:val="28"/>
          <w:szCs w:val="28"/>
          <w:shd w:val="clear" w:color="auto" w:fill="F7F7F8"/>
        </w:rPr>
        <w:t>agencies and tour operators to improve their productivity and provide better customer service.</w:t>
      </w:r>
    </w:p>
    <w:p w14:paraId="7EFB95BB" w14:textId="77777777" w:rsidR="00B14545" w:rsidRDefault="00B14545">
      <w:pPr>
        <w:spacing w:after="0" w:line="360" w:lineRule="auto"/>
        <w:jc w:val="both"/>
        <w:rPr>
          <w:rFonts w:ascii="The times roman" w:hAnsi="The times roman" w:cs="Segoe UI"/>
          <w:color w:val="374151"/>
          <w:sz w:val="28"/>
          <w:szCs w:val="28"/>
          <w:shd w:val="clear" w:color="auto" w:fill="F7F7F8"/>
        </w:rPr>
      </w:pPr>
    </w:p>
    <w:p w14:paraId="14AC13A8" w14:textId="77777777" w:rsidR="00B14545" w:rsidRDefault="00B14545">
      <w:pPr>
        <w:spacing w:after="0" w:line="360" w:lineRule="auto"/>
        <w:jc w:val="both"/>
        <w:rPr>
          <w:rFonts w:ascii="The times roman" w:hAnsi="The times roman" w:cs="Times New Roman"/>
          <w:sz w:val="28"/>
          <w:szCs w:val="28"/>
        </w:rPr>
      </w:pPr>
    </w:p>
    <w:p w14:paraId="287ADD17" w14:textId="77777777" w:rsidR="00B14545" w:rsidRDefault="00B14545">
      <w:pPr>
        <w:spacing w:after="0" w:line="360" w:lineRule="auto"/>
        <w:jc w:val="both"/>
        <w:rPr>
          <w:sz w:val="24"/>
          <w:szCs w:val="24"/>
        </w:rPr>
      </w:pPr>
    </w:p>
    <w:p w14:paraId="0C8072A8" w14:textId="77777777" w:rsidR="00B14545" w:rsidRDefault="00B14545">
      <w:pPr>
        <w:jc w:val="both"/>
        <w:rPr>
          <w:sz w:val="32"/>
          <w:szCs w:val="32"/>
        </w:rPr>
      </w:pPr>
    </w:p>
    <w:p w14:paraId="36BB4C75" w14:textId="77777777" w:rsidR="00B14545" w:rsidRDefault="00B14545">
      <w:pPr>
        <w:spacing w:before="120" w:after="360" w:line="360" w:lineRule="auto"/>
        <w:jc w:val="center"/>
        <w:outlineLvl w:val="0"/>
        <w:rPr>
          <w:b/>
          <w:sz w:val="32"/>
          <w:szCs w:val="32"/>
          <w:u w:val="single"/>
        </w:rPr>
      </w:pPr>
    </w:p>
    <w:p w14:paraId="4A70EB89" w14:textId="77777777" w:rsidR="00B14545" w:rsidRDefault="00B14545">
      <w:pPr>
        <w:spacing w:before="120" w:after="360" w:line="360" w:lineRule="auto"/>
        <w:jc w:val="center"/>
        <w:outlineLvl w:val="0"/>
        <w:rPr>
          <w:b/>
          <w:sz w:val="32"/>
          <w:szCs w:val="32"/>
          <w:u w:val="single"/>
        </w:rPr>
      </w:pPr>
    </w:p>
    <w:p w14:paraId="6908C819" w14:textId="77777777" w:rsidR="00FA630D" w:rsidRDefault="00FA630D">
      <w:pPr>
        <w:spacing w:before="120" w:after="360" w:line="360" w:lineRule="auto"/>
        <w:jc w:val="center"/>
        <w:outlineLvl w:val="0"/>
        <w:rPr>
          <w:b/>
          <w:sz w:val="32"/>
          <w:szCs w:val="32"/>
          <w:u w:val="single"/>
        </w:rPr>
      </w:pPr>
    </w:p>
    <w:p w14:paraId="10F1656A" w14:textId="77777777" w:rsidR="00B14545" w:rsidRDefault="00EA7C38">
      <w:pPr>
        <w:spacing w:before="120" w:after="360" w:line="360" w:lineRule="auto"/>
        <w:jc w:val="center"/>
        <w:outlineLvl w:val="0"/>
        <w:rPr>
          <w:b/>
          <w:sz w:val="32"/>
          <w:szCs w:val="32"/>
          <w:u w:val="single"/>
        </w:rPr>
      </w:pPr>
      <w:r>
        <w:rPr>
          <w:b/>
          <w:sz w:val="32"/>
          <w:szCs w:val="32"/>
          <w:u w:val="single"/>
        </w:rPr>
        <w:lastRenderedPageBreak/>
        <w:t>INTRODUCTION</w:t>
      </w:r>
    </w:p>
    <w:p w14:paraId="17CC506D" w14:textId="77777777" w:rsidR="00B14545" w:rsidRDefault="00EA7C38">
      <w:pPr>
        <w:pStyle w:val="NormalWeb"/>
        <w:rPr>
          <w:rFonts w:ascii="The times roman" w:hAnsi="The times roman" w:cs="Segoe UI"/>
          <w:color w:val="374151"/>
          <w:sz w:val="28"/>
          <w:szCs w:val="28"/>
          <w:lang w:val="en-IN"/>
        </w:rPr>
      </w:pPr>
      <w:r>
        <w:rPr>
          <w:rFonts w:ascii="The times roman" w:hAnsi="The times roman" w:cs="Segoe UI"/>
          <w:color w:val="374151"/>
          <w:sz w:val="28"/>
          <w:szCs w:val="28"/>
          <w:lang w:val="en-IN"/>
        </w:rPr>
        <w:t>The tourism industry has witnessed significant growth in recent years, resulting in increased demand for tour and travel services. As a result, tour operators and travel agencies face numerous challenges, including managing bookings, tracking customer details, and maintaining tour packages.</w:t>
      </w:r>
    </w:p>
    <w:p w14:paraId="143632ED" w14:textId="77777777" w:rsidR="00B14545" w:rsidRDefault="00EA7C38">
      <w:pPr>
        <w:pStyle w:val="NormalWeb"/>
        <w:spacing w:before="0"/>
        <w:rPr>
          <w:rFonts w:ascii="The times roman" w:hAnsi="The times roman" w:cs="Segoe UI"/>
          <w:color w:val="374151"/>
          <w:sz w:val="28"/>
          <w:szCs w:val="28"/>
          <w:lang w:val="en-IN"/>
        </w:rPr>
      </w:pPr>
      <w:r>
        <w:rPr>
          <w:rFonts w:ascii="The times roman" w:hAnsi="The times roman" w:cs="Segoe UI"/>
          <w:color w:val="374151"/>
          <w:sz w:val="28"/>
          <w:szCs w:val="28"/>
          <w:lang w:val="en-IN"/>
        </w:rPr>
        <w:t>The Tours and Travel Management System is a software solution designed to address these challenges and improve the overall efficiency of tour and travel businesses. The system is built using Java programming language, which is widely used for building robust and scalable applications.</w:t>
      </w:r>
    </w:p>
    <w:p w14:paraId="7E4C72F4" w14:textId="77777777" w:rsidR="00B14545" w:rsidRDefault="00EA7C38">
      <w:pPr>
        <w:pStyle w:val="NormalWeb"/>
        <w:spacing w:before="0"/>
        <w:rPr>
          <w:rFonts w:ascii="The times roman" w:hAnsi="The times roman" w:cs="Segoe UI"/>
          <w:color w:val="374151"/>
          <w:sz w:val="28"/>
          <w:szCs w:val="28"/>
          <w:lang w:val="en-IN"/>
        </w:rPr>
      </w:pPr>
      <w:r>
        <w:rPr>
          <w:rFonts w:ascii="The times roman" w:hAnsi="The times roman" w:cs="Segoe UI"/>
          <w:color w:val="374151"/>
          <w:sz w:val="28"/>
          <w:szCs w:val="28"/>
          <w:lang w:val="en-IN"/>
        </w:rPr>
        <w:t>This project aims to provide a comprehensive solution for managing various aspects of tour and travel operations, such as customer details, booking management, tour package management, and reporting. The system includes various modules that enable travel agencies and tour operators to automate and streamline their day-to-day operations, thereby improving their productivity and profitability.</w:t>
      </w:r>
    </w:p>
    <w:p w14:paraId="55E2F812" w14:textId="77777777" w:rsidR="00B14545" w:rsidRDefault="00EA7C38">
      <w:pPr>
        <w:pStyle w:val="NormalWeb"/>
        <w:spacing w:before="0"/>
        <w:rPr>
          <w:rFonts w:ascii="The times roman" w:hAnsi="The times roman" w:cs="Segoe UI"/>
          <w:color w:val="374151"/>
          <w:sz w:val="28"/>
          <w:szCs w:val="28"/>
          <w:lang w:val="en-IN"/>
        </w:rPr>
      </w:pPr>
      <w:r>
        <w:rPr>
          <w:rFonts w:ascii="The times roman" w:hAnsi="The times roman" w:cs="Segoe UI"/>
          <w:color w:val="374151"/>
          <w:sz w:val="28"/>
          <w:szCs w:val="28"/>
          <w:lang w:val="en-IN"/>
        </w:rPr>
        <w:t>The project includes features such as user authentication, role-based access control, and reporting, which help in ensuring data security and providing meaningful insights into business performance. Additionally, the system provides a user-friendly interface for travel agents and customers to interact and access information, making it easier for them to book tours and manage their travel plans.</w:t>
      </w:r>
    </w:p>
    <w:p w14:paraId="7F53A712" w14:textId="77777777" w:rsidR="00B14545" w:rsidRDefault="00EA7C38">
      <w:pPr>
        <w:pStyle w:val="NormalWeb"/>
        <w:spacing w:before="0" w:after="300"/>
        <w:rPr>
          <w:rFonts w:ascii="The times roman" w:hAnsi="The times roman" w:cs="Segoe UI"/>
          <w:color w:val="374151"/>
          <w:sz w:val="28"/>
          <w:szCs w:val="28"/>
          <w:lang w:val="en-IN"/>
        </w:rPr>
      </w:pPr>
      <w:r>
        <w:rPr>
          <w:rFonts w:ascii="The times roman" w:hAnsi="The times roman" w:cs="Segoe UI"/>
          <w:color w:val="374151"/>
          <w:sz w:val="28"/>
          <w:szCs w:val="28"/>
          <w:lang w:val="en-IN"/>
        </w:rPr>
        <w:t>Overall, the Tours and Travel Management System is a valuable tool for travel agencies and tour operators seeking to streamline their operations, enhance customer satisfaction, and increase profitability.</w:t>
      </w:r>
    </w:p>
    <w:p w14:paraId="473D6A41" w14:textId="77777777" w:rsidR="00B14545" w:rsidRDefault="00B14545">
      <w:pPr>
        <w:spacing w:before="120" w:after="360" w:line="360" w:lineRule="auto"/>
        <w:outlineLvl w:val="0"/>
        <w:rPr>
          <w:rFonts w:eastAsia="Times New Roman" w:cs="Times New Roman"/>
          <w:b/>
          <w:sz w:val="32"/>
          <w:szCs w:val="32"/>
          <w:u w:val="single"/>
        </w:rPr>
      </w:pPr>
    </w:p>
    <w:p w14:paraId="1A221E40" w14:textId="77777777" w:rsidR="00B14545" w:rsidRDefault="00B14545">
      <w:pPr>
        <w:spacing w:before="120" w:after="360" w:line="360" w:lineRule="auto"/>
        <w:outlineLvl w:val="0"/>
        <w:rPr>
          <w:rFonts w:eastAsia="Times New Roman" w:cs="Times New Roman"/>
          <w:b/>
          <w:sz w:val="32"/>
          <w:szCs w:val="32"/>
          <w:u w:val="single"/>
        </w:rPr>
      </w:pPr>
    </w:p>
    <w:p w14:paraId="29EF408A" w14:textId="77777777" w:rsidR="00B14545" w:rsidRDefault="00B14545">
      <w:pPr>
        <w:spacing w:before="120" w:after="360" w:line="360" w:lineRule="auto"/>
        <w:outlineLvl w:val="0"/>
        <w:rPr>
          <w:rFonts w:eastAsia="Times New Roman" w:cs="Times New Roman"/>
          <w:b/>
          <w:sz w:val="32"/>
          <w:szCs w:val="32"/>
          <w:u w:val="single"/>
        </w:rPr>
      </w:pPr>
    </w:p>
    <w:p w14:paraId="5A8BA5F4" w14:textId="77777777" w:rsidR="00B14545" w:rsidRDefault="00B14545">
      <w:pPr>
        <w:spacing w:before="120" w:after="360" w:line="360" w:lineRule="auto"/>
        <w:outlineLvl w:val="0"/>
        <w:rPr>
          <w:rFonts w:eastAsia="Times New Roman" w:cs="Times New Roman"/>
          <w:b/>
          <w:sz w:val="32"/>
          <w:szCs w:val="32"/>
          <w:u w:val="single"/>
        </w:rPr>
      </w:pPr>
    </w:p>
    <w:p w14:paraId="3A6A67D8" w14:textId="77777777" w:rsidR="00B14545" w:rsidRDefault="00EA7C38">
      <w:pPr>
        <w:spacing w:before="120" w:after="360" w:line="360" w:lineRule="auto"/>
        <w:jc w:val="center"/>
        <w:outlineLvl w:val="0"/>
        <w:rPr>
          <w:rFonts w:eastAsia="Times New Roman" w:cs="Times New Roman"/>
          <w:b/>
          <w:sz w:val="32"/>
          <w:szCs w:val="32"/>
        </w:rPr>
      </w:pPr>
      <w:r>
        <w:rPr>
          <w:rFonts w:eastAsia="Times New Roman" w:cs="Times New Roman"/>
          <w:b/>
          <w:sz w:val="32"/>
          <w:szCs w:val="32"/>
          <w:u w:val="single"/>
        </w:rPr>
        <w:lastRenderedPageBreak/>
        <w:t>PROBLEM STATEMENT</w:t>
      </w:r>
    </w:p>
    <w:p w14:paraId="1F1E9A05" w14:textId="77777777" w:rsidR="00B14545" w:rsidRDefault="00EA7C38">
      <w:pPr>
        <w:spacing w:before="240" w:after="240" w:line="360" w:lineRule="auto"/>
        <w:jc w:val="both"/>
        <w:rPr>
          <w:rFonts w:ascii="The times roman" w:hAnsi="The times roman" w:cs="Segoe UI"/>
          <w:color w:val="374151"/>
          <w:sz w:val="28"/>
          <w:szCs w:val="28"/>
          <w:shd w:val="clear" w:color="auto" w:fill="F7F7F8"/>
        </w:rPr>
      </w:pPr>
      <w:r>
        <w:rPr>
          <w:rFonts w:ascii="The times roman" w:hAnsi="The times roman" w:cs="Segoe UI"/>
          <w:color w:val="374151"/>
          <w:sz w:val="28"/>
          <w:szCs w:val="28"/>
          <w:shd w:val="clear" w:color="auto" w:fill="F7F7F8"/>
        </w:rPr>
        <w:t>The problem statement for a tours and travel management system using Java language would involve designing and implementing a software solution to automate the process of managing tours and travel services. The system should provide a platform for customers to browse and book travel packages, as well as for travel agencies to manage and administer those packages.</w:t>
      </w:r>
    </w:p>
    <w:p w14:paraId="74076F68"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5C49CE75"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16824B14"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1F86F950"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18172AA3"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4BCB6803"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556208CA"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2CF81516"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444DAF74"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7350D366"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7ECADD39" w14:textId="77777777" w:rsidR="00B14545" w:rsidRDefault="00B14545">
      <w:pPr>
        <w:spacing w:before="240" w:after="240" w:line="360" w:lineRule="auto"/>
        <w:jc w:val="both"/>
        <w:rPr>
          <w:rFonts w:ascii="The times roman" w:hAnsi="The times roman" w:cs="Segoe UI"/>
          <w:color w:val="374151"/>
          <w:sz w:val="28"/>
          <w:szCs w:val="28"/>
          <w:shd w:val="clear" w:color="auto" w:fill="F7F7F8"/>
        </w:rPr>
      </w:pPr>
    </w:p>
    <w:p w14:paraId="4795C692" w14:textId="77777777" w:rsidR="00B14545" w:rsidRDefault="00B14545">
      <w:pPr>
        <w:spacing w:before="240" w:after="240" w:line="360" w:lineRule="auto"/>
        <w:jc w:val="both"/>
        <w:rPr>
          <w:rFonts w:eastAsia="Times New Roman" w:cs="Times New Roman"/>
          <w:b/>
          <w:sz w:val="32"/>
          <w:szCs w:val="32"/>
          <w:u w:val="single"/>
        </w:rPr>
      </w:pPr>
    </w:p>
    <w:p w14:paraId="57EFBA69" w14:textId="77777777" w:rsidR="00FA630D" w:rsidRDefault="00FA630D">
      <w:pPr>
        <w:spacing w:before="240" w:after="240" w:line="360" w:lineRule="auto"/>
        <w:jc w:val="center"/>
        <w:rPr>
          <w:rFonts w:eastAsia="Times New Roman" w:cs="Times New Roman"/>
          <w:b/>
          <w:sz w:val="32"/>
          <w:szCs w:val="32"/>
          <w:u w:val="single"/>
        </w:rPr>
      </w:pPr>
    </w:p>
    <w:p w14:paraId="22CF3326" w14:textId="77777777" w:rsidR="00B14545" w:rsidRDefault="00EA7C38">
      <w:pPr>
        <w:spacing w:before="240" w:after="240" w:line="360" w:lineRule="auto"/>
        <w:jc w:val="center"/>
        <w:rPr>
          <w:rFonts w:ascii="The times roman" w:hAnsi="The times roman" w:cs="Segoe UI"/>
          <w:color w:val="374151"/>
          <w:sz w:val="28"/>
          <w:szCs w:val="28"/>
          <w:shd w:val="clear" w:color="auto" w:fill="F7F7F8"/>
        </w:rPr>
      </w:pPr>
      <w:r>
        <w:rPr>
          <w:rFonts w:eastAsia="Times New Roman" w:cs="Times New Roman"/>
          <w:b/>
          <w:sz w:val="32"/>
          <w:szCs w:val="32"/>
          <w:u w:val="single"/>
        </w:rPr>
        <w:lastRenderedPageBreak/>
        <w:t>PROBLEM DESCRIPTION</w:t>
      </w:r>
    </w:p>
    <w:p w14:paraId="01EA0CF4" w14:textId="77777777" w:rsidR="00B14545" w:rsidRDefault="00EA7C38">
      <w:p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The problem description for a tours and travel management system using Java language would involve providing a detailed overview of the functionalities and features of the system, as well as the various stakeholders involved in the system.</w:t>
      </w:r>
    </w:p>
    <w:p w14:paraId="0AFF9F72" w14:textId="77777777" w:rsidR="00B14545" w:rsidRDefault="00EA7C38">
      <w:p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The Tours and Travel Management System is a software application designed to automate the process of managing travel packages and bookings. The system includes a user interface for customers to search and book travel packages and an administrative interface for travel agencies to manage those packages.</w:t>
      </w:r>
    </w:p>
    <w:p w14:paraId="0B9491BD" w14:textId="77777777" w:rsidR="00B14545" w:rsidRDefault="00EA7C38">
      <w:p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The system comprises the following key features:</w:t>
      </w:r>
    </w:p>
    <w:p w14:paraId="5DA7C868" w14:textId="77777777" w:rsidR="00B14545" w:rsidRDefault="00EA7C38">
      <w:pPr>
        <w:numPr>
          <w:ilvl w:val="0"/>
          <w:numId w:val="6"/>
        </w:num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User registration and login: The system allows customers to register and create an account on the platform, which they can use to access various travel packages and services.</w:t>
      </w:r>
    </w:p>
    <w:p w14:paraId="08C016AE" w14:textId="77777777" w:rsidR="00B14545" w:rsidRDefault="00EA7C38">
      <w:pPr>
        <w:numPr>
          <w:ilvl w:val="0"/>
          <w:numId w:val="6"/>
        </w:num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Package search and selection: The system provides a search functionality that allows customers to browse and select travel packages based on various criteria, such as destination, budget, duration, and activities.</w:t>
      </w:r>
    </w:p>
    <w:p w14:paraId="4C32B613" w14:textId="77777777" w:rsidR="00B14545" w:rsidRDefault="00EA7C38">
      <w:pPr>
        <w:numPr>
          <w:ilvl w:val="0"/>
          <w:numId w:val="6"/>
        </w:num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Booking and payment processing: Customers can select and book travel packages, and the system facilitates secure online payment processing through integration with a payment gateway.</w:t>
      </w:r>
    </w:p>
    <w:p w14:paraId="507FDED4" w14:textId="77777777" w:rsidR="00B14545" w:rsidRDefault="00EA7C38">
      <w:pPr>
        <w:numPr>
          <w:ilvl w:val="0"/>
          <w:numId w:val="6"/>
        </w:num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Package management: The system provides travel agencies with an administrative interface to manage travel packages, including adding, updating, and deleting packages as needed.</w:t>
      </w:r>
    </w:p>
    <w:p w14:paraId="54944262" w14:textId="77777777" w:rsidR="00B14545" w:rsidRDefault="00EA7C38">
      <w:pPr>
        <w:numPr>
          <w:ilvl w:val="0"/>
          <w:numId w:val="6"/>
        </w:numPr>
        <w:spacing w:before="120" w:after="360" w:line="360" w:lineRule="auto"/>
        <w:outlineLvl w:val="0"/>
        <w:rPr>
          <w:rFonts w:eastAsia="Times New Roman" w:cs="Times New Roman"/>
          <w:color w:val="374151"/>
          <w:spacing w:val="0"/>
          <w:sz w:val="24"/>
          <w:szCs w:val="24"/>
          <w:lang w:val="en-IN" w:bidi="mr-IN"/>
        </w:rPr>
      </w:pPr>
      <w:r>
        <w:rPr>
          <w:rFonts w:eastAsia="Times New Roman" w:cs="Times New Roman"/>
          <w:color w:val="374151"/>
          <w:spacing w:val="0"/>
          <w:sz w:val="24"/>
          <w:szCs w:val="24"/>
          <w:lang w:val="en-IN" w:bidi="mr-IN"/>
        </w:rPr>
        <w:t xml:space="preserve">management: The system allows travel agencies to manage customer information, including personal details, booking Customer story, and payment </w:t>
      </w:r>
      <w:proofErr w:type="gramStart"/>
      <w:r>
        <w:rPr>
          <w:rFonts w:eastAsia="Times New Roman" w:cs="Times New Roman"/>
          <w:color w:val="374151"/>
          <w:spacing w:val="0"/>
          <w:sz w:val="24"/>
          <w:szCs w:val="24"/>
          <w:lang w:val="en-IN" w:bidi="mr-IN"/>
        </w:rPr>
        <w:t>information..</w:t>
      </w:r>
      <w:proofErr w:type="gramEnd"/>
    </w:p>
    <w:p w14:paraId="56C37B7F" w14:textId="77777777" w:rsidR="00B14545" w:rsidRDefault="00EA7C38">
      <w:pPr>
        <w:spacing w:before="120" w:after="360" w:line="360" w:lineRule="auto"/>
        <w:ind w:left="360"/>
        <w:jc w:val="center"/>
        <w:outlineLvl w:val="0"/>
        <w:rPr>
          <w:rFonts w:eastAsia="Times New Roman" w:cs="Times New Roman"/>
          <w:color w:val="374151"/>
          <w:spacing w:val="0"/>
          <w:sz w:val="24"/>
          <w:szCs w:val="24"/>
          <w:lang w:val="en-IN" w:bidi="mr-IN"/>
        </w:rPr>
      </w:pPr>
      <w:r>
        <w:rPr>
          <w:b/>
          <w:sz w:val="32"/>
          <w:szCs w:val="32"/>
          <w:u w:val="single"/>
        </w:rPr>
        <w:lastRenderedPageBreak/>
        <w:t>OBJECTIVES</w:t>
      </w:r>
    </w:p>
    <w:p w14:paraId="2465A56F" w14:textId="77777777" w:rsidR="00B14545" w:rsidRDefault="00EA7C38">
      <w:p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The objectives for a tours and travel management system using Java language are as follows:</w:t>
      </w:r>
    </w:p>
    <w:p w14:paraId="6A88552F"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Simplify the travel booking process: The primary objective of a tours and travel management system is to simplify the travel booking process for customers. The system should provide a user-friendly interface that allows customers to search, browse and select travel packages easily and quickly.</w:t>
      </w:r>
    </w:p>
    <w:p w14:paraId="0B38DF51"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Automate travel management processes: The system should automate travel management processes for travel agencies, including package management, booking management, payment management, and customer management. This automation reduces manual effort, improves accuracy, and saves time.</w:t>
      </w:r>
    </w:p>
    <w:p w14:paraId="1FDBE7D7"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Ensure seamless payment processing: The system should provide a secure online payment gateway that ensures seamless payment processing for customers. This feature should support multiple payment methods and provide a secure payment process.</w:t>
      </w:r>
    </w:p>
    <w:p w14:paraId="5259EC89"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Provide timely customer support: The system should provide timely customer support to customers through various channels such as chatbots, email, phone, or other communication channels. The system should also allow customers to view their booking details, payment status, and other relevant information.</w:t>
      </w:r>
    </w:p>
    <w:p w14:paraId="5ED41DE8"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 xml:space="preserve">Generate insightful reports and analytics: The system should generate insightful reports and analytics to help travel agencies make data-driven decisions. The reports should include data on customer </w:t>
      </w:r>
      <w:proofErr w:type="spellStart"/>
      <w:r>
        <w:rPr>
          <w:rFonts w:ascii="The roman times" w:eastAsia="Times New Roman" w:hAnsi="The roman times" w:cs="Segoe UI"/>
          <w:color w:val="374151"/>
          <w:spacing w:val="0"/>
          <w:sz w:val="28"/>
          <w:szCs w:val="28"/>
          <w:lang w:val="en-IN" w:bidi="mr-IN"/>
        </w:rPr>
        <w:t>behavior</w:t>
      </w:r>
      <w:proofErr w:type="spellEnd"/>
      <w:r>
        <w:rPr>
          <w:rFonts w:ascii="The roman times" w:eastAsia="Times New Roman" w:hAnsi="The roman times" w:cs="Segoe UI"/>
          <w:color w:val="374151"/>
          <w:spacing w:val="0"/>
          <w:sz w:val="28"/>
          <w:szCs w:val="28"/>
          <w:lang w:val="en-IN" w:bidi="mr-IN"/>
        </w:rPr>
        <w:t>, booking trends, package popularity, payment status, and other relevant metrics.</w:t>
      </w:r>
    </w:p>
    <w:p w14:paraId="0A8C3AD4"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Integrate with third-party services: The system should integrate with third-party services such as transportation providers, hotels, and tour guides to provide a seamless travel experience to customers. This integration should allow customers to book and pay for multiple services from one platform.</w:t>
      </w:r>
    </w:p>
    <w:p w14:paraId="40B99FEC" w14:textId="77777777" w:rsidR="00B14545" w:rsidRDefault="00EA7C38">
      <w:pPr>
        <w:numPr>
          <w:ilvl w:val="0"/>
          <w:numId w:val="7"/>
        </w:numPr>
        <w:autoSpaceDE w:val="0"/>
        <w:autoSpaceDN w:val="0"/>
        <w:adjustRightInd w:val="0"/>
        <w:spacing w:after="0" w:line="240" w:lineRule="auto"/>
        <w:jc w:val="both"/>
        <w:rPr>
          <w:rFonts w:ascii="The roman times" w:eastAsia="Times New Roman" w:hAnsi="The roman times" w:cs="Segoe UI"/>
          <w:color w:val="374151"/>
          <w:spacing w:val="0"/>
          <w:sz w:val="28"/>
          <w:szCs w:val="28"/>
          <w:lang w:val="en-IN" w:bidi="mr-IN"/>
        </w:rPr>
      </w:pPr>
      <w:r>
        <w:rPr>
          <w:rFonts w:ascii="The roman times" w:eastAsia="Times New Roman" w:hAnsi="The roman times" w:cs="Segoe UI"/>
          <w:color w:val="374151"/>
          <w:spacing w:val="0"/>
          <w:sz w:val="28"/>
          <w:szCs w:val="28"/>
          <w:lang w:val="en-IN" w:bidi="mr-IN"/>
        </w:rPr>
        <w:t>Ensure system security and reliability: The system should be secure and reliable, with proper error handling and exception handling mechanisms in place. The system should ensure the confidentiality, integrity, and availability of customer and agency data.</w:t>
      </w:r>
    </w:p>
    <w:p w14:paraId="2C38F076" w14:textId="77777777" w:rsidR="00B14545" w:rsidRDefault="00EA7C38">
      <w:pPr>
        <w:autoSpaceDE w:val="0"/>
        <w:autoSpaceDN w:val="0"/>
        <w:adjustRightInd w:val="0"/>
        <w:spacing w:after="0" w:line="240" w:lineRule="auto"/>
        <w:jc w:val="both"/>
        <w:rPr>
          <w:rFonts w:ascii="Segoe UI" w:eastAsia="Times New Roman" w:hAnsi="Segoe UI" w:cs="Segoe UI"/>
          <w:color w:val="374151"/>
          <w:spacing w:val="0"/>
          <w:sz w:val="24"/>
          <w:szCs w:val="24"/>
          <w:lang w:val="en-IN" w:bidi="mr-IN"/>
        </w:rPr>
      </w:pPr>
      <w:r>
        <w:rPr>
          <w:rFonts w:ascii="The roman times" w:eastAsia="Times New Roman" w:hAnsi="The roman times" w:cs="Segoe UI"/>
          <w:color w:val="374151"/>
          <w:spacing w:val="0"/>
          <w:sz w:val="28"/>
          <w:szCs w:val="28"/>
          <w:lang w:val="en-IN" w:bidi="mr-IN"/>
        </w:rPr>
        <w:t>By achieving these objectives, a tours and travel management system using Java language can improve the efficiency and effectiveness of travel management processes for travel agencies and provide a seamless travel experience for customers</w:t>
      </w:r>
      <w:r>
        <w:rPr>
          <w:rFonts w:ascii="Segoe UI" w:eastAsia="Times New Roman" w:hAnsi="Segoe UI" w:cs="Segoe UI"/>
          <w:color w:val="374151"/>
          <w:spacing w:val="0"/>
          <w:sz w:val="24"/>
          <w:szCs w:val="24"/>
          <w:lang w:val="en-IN" w:bidi="mr-IN"/>
        </w:rPr>
        <w:t>.</w:t>
      </w:r>
    </w:p>
    <w:p w14:paraId="1F6D9C89" w14:textId="77777777" w:rsidR="00B14545" w:rsidRDefault="00EA7C38">
      <w:pPr>
        <w:autoSpaceDE w:val="0"/>
        <w:autoSpaceDN w:val="0"/>
        <w:adjustRightInd w:val="0"/>
        <w:spacing w:after="0" w:line="240" w:lineRule="auto"/>
        <w:jc w:val="both"/>
        <w:rPr>
          <w:rFonts w:ascii="Segoe UIThe times roman" w:eastAsia="Times New Roman" w:hAnsi="Segoe UIThe times roman" w:cs="Segoe UI"/>
          <w:color w:val="374151"/>
          <w:spacing w:val="0"/>
          <w:sz w:val="28"/>
          <w:szCs w:val="28"/>
          <w:lang w:val="en-IN" w:bidi="mr-IN"/>
        </w:rPr>
      </w:pPr>
      <w:r>
        <w:rPr>
          <w:rFonts w:ascii="Segoe UIThe times roman" w:eastAsia="Times New Roman" w:hAnsi="Segoe UIThe times roman" w:cs="Segoe UI"/>
          <w:color w:val="374151"/>
          <w:spacing w:val="0"/>
          <w:sz w:val="28"/>
          <w:szCs w:val="28"/>
          <w:lang w:val="en-IN" w:bidi="mr-IN"/>
        </w:rPr>
        <w:t>.</w:t>
      </w:r>
    </w:p>
    <w:p w14:paraId="4B1AFA0D" w14:textId="77777777" w:rsidR="00B14545" w:rsidRDefault="00B14545">
      <w:pPr>
        <w:autoSpaceDE w:val="0"/>
        <w:autoSpaceDN w:val="0"/>
        <w:adjustRightInd w:val="0"/>
        <w:spacing w:after="0" w:line="360" w:lineRule="auto"/>
        <w:rPr>
          <w:rFonts w:eastAsia="Times New Roman" w:cs="Times New Roman"/>
          <w:b/>
          <w:sz w:val="32"/>
          <w:szCs w:val="32"/>
          <w:u w:val="single"/>
        </w:rPr>
      </w:pPr>
    </w:p>
    <w:p w14:paraId="64F7AD19" w14:textId="77777777" w:rsidR="00FA630D" w:rsidRDefault="00FA630D">
      <w:pPr>
        <w:autoSpaceDE w:val="0"/>
        <w:autoSpaceDN w:val="0"/>
        <w:adjustRightInd w:val="0"/>
        <w:spacing w:after="0" w:line="360" w:lineRule="auto"/>
        <w:jc w:val="center"/>
        <w:rPr>
          <w:rFonts w:eastAsia="Times New Roman" w:cs="Times New Roman"/>
          <w:b/>
          <w:sz w:val="32"/>
          <w:szCs w:val="32"/>
          <w:u w:val="single"/>
        </w:rPr>
      </w:pPr>
    </w:p>
    <w:p w14:paraId="0CB872E6" w14:textId="77777777" w:rsidR="00B14545" w:rsidRDefault="00EA7C38">
      <w:pPr>
        <w:autoSpaceDE w:val="0"/>
        <w:autoSpaceDN w:val="0"/>
        <w:adjustRightInd w:val="0"/>
        <w:spacing w:after="0" w:line="360" w:lineRule="auto"/>
        <w:jc w:val="center"/>
        <w:rPr>
          <w:rFonts w:eastAsia="Times New Roman" w:cs="Times New Roman"/>
          <w:b/>
          <w:sz w:val="32"/>
          <w:szCs w:val="32"/>
          <w:u w:val="single"/>
        </w:rPr>
      </w:pPr>
      <w:r>
        <w:rPr>
          <w:rFonts w:eastAsia="Times New Roman" w:cs="Times New Roman"/>
          <w:b/>
          <w:sz w:val="32"/>
          <w:szCs w:val="32"/>
          <w:u w:val="single"/>
        </w:rPr>
        <w:lastRenderedPageBreak/>
        <w:t>REQUIREMENT SPECIFICATION</w:t>
      </w:r>
    </w:p>
    <w:p w14:paraId="1B1C9ABA" w14:textId="77777777" w:rsidR="00B14545" w:rsidRDefault="00B14545">
      <w:pPr>
        <w:autoSpaceDE w:val="0"/>
        <w:autoSpaceDN w:val="0"/>
        <w:adjustRightInd w:val="0"/>
        <w:spacing w:after="0" w:line="360" w:lineRule="auto"/>
        <w:jc w:val="center"/>
        <w:rPr>
          <w:rFonts w:eastAsia="Times New Roman" w:cs="Times New Roman"/>
          <w:b/>
          <w:sz w:val="32"/>
          <w:szCs w:val="32"/>
          <w:u w:val="single"/>
        </w:rPr>
      </w:pPr>
    </w:p>
    <w:p w14:paraId="33689BC0" w14:textId="77777777" w:rsidR="00B14545" w:rsidRDefault="00EA7C38">
      <w:pPr>
        <w:spacing w:before="120" w:after="360" w:line="360" w:lineRule="auto"/>
        <w:jc w:val="both"/>
        <w:outlineLvl w:val="0"/>
        <w:rPr>
          <w:b/>
          <w:bCs/>
          <w:sz w:val="28"/>
          <w:szCs w:val="26"/>
        </w:rPr>
      </w:pPr>
      <w:r>
        <w:rPr>
          <w:b/>
          <w:bCs/>
          <w:sz w:val="28"/>
          <w:szCs w:val="26"/>
        </w:rPr>
        <w:t xml:space="preserve">12.1 SOFTWARE SPECIFICATION </w:t>
      </w:r>
    </w:p>
    <w:p w14:paraId="4F2BE7D8" w14:textId="77777777" w:rsidR="00B14545" w:rsidRDefault="00EA7C38">
      <w:pPr>
        <w:spacing w:before="120" w:after="360" w:line="360" w:lineRule="auto"/>
        <w:jc w:val="both"/>
        <w:outlineLvl w:val="0"/>
        <w:rPr>
          <w:sz w:val="28"/>
          <w:szCs w:val="26"/>
        </w:rPr>
      </w:pPr>
      <w:r>
        <w:rPr>
          <w:sz w:val="28"/>
          <w:szCs w:val="26"/>
        </w:rPr>
        <w:t xml:space="preserve">        • Operating system: Microsoft windows 10.</w:t>
      </w:r>
    </w:p>
    <w:p w14:paraId="626A342A" w14:textId="77777777" w:rsidR="00B14545" w:rsidRDefault="00EA7C38">
      <w:pPr>
        <w:spacing w:before="120" w:after="360" w:line="360" w:lineRule="auto"/>
        <w:jc w:val="both"/>
        <w:outlineLvl w:val="0"/>
        <w:rPr>
          <w:sz w:val="28"/>
          <w:szCs w:val="26"/>
        </w:rPr>
      </w:pPr>
      <w:r>
        <w:rPr>
          <w:sz w:val="28"/>
          <w:szCs w:val="26"/>
        </w:rPr>
        <w:t xml:space="preserve">       • Integrated Development Environment: </w:t>
      </w:r>
      <w:proofErr w:type="spellStart"/>
      <w:r>
        <w:rPr>
          <w:sz w:val="28"/>
          <w:szCs w:val="26"/>
        </w:rPr>
        <w:t>Netbeans</w:t>
      </w:r>
      <w:proofErr w:type="spellEnd"/>
    </w:p>
    <w:p w14:paraId="1F602246" w14:textId="77777777" w:rsidR="00B14545" w:rsidRDefault="00EA7C38">
      <w:pPr>
        <w:spacing w:before="120" w:after="360" w:line="360" w:lineRule="auto"/>
        <w:jc w:val="both"/>
        <w:outlineLvl w:val="0"/>
        <w:rPr>
          <w:sz w:val="28"/>
          <w:szCs w:val="26"/>
        </w:rPr>
      </w:pPr>
      <w:r>
        <w:rPr>
          <w:sz w:val="28"/>
          <w:szCs w:val="26"/>
        </w:rPr>
        <w:t xml:space="preserve">       • MySQL Command Line Client</w:t>
      </w:r>
    </w:p>
    <w:p w14:paraId="460FAA4D" w14:textId="77777777" w:rsidR="00B14545" w:rsidRDefault="00EA7C38">
      <w:pPr>
        <w:spacing w:before="120" w:after="360" w:line="360" w:lineRule="auto"/>
        <w:jc w:val="both"/>
        <w:outlineLvl w:val="0"/>
        <w:rPr>
          <w:sz w:val="28"/>
          <w:szCs w:val="26"/>
        </w:rPr>
      </w:pPr>
      <w:r>
        <w:rPr>
          <w:sz w:val="28"/>
          <w:szCs w:val="26"/>
        </w:rPr>
        <w:t xml:space="preserve">       • Programming language: JAVA</w:t>
      </w:r>
    </w:p>
    <w:p w14:paraId="620521C4" w14:textId="77777777" w:rsidR="00B14545" w:rsidRDefault="00EA7C38">
      <w:pPr>
        <w:spacing w:before="120" w:after="360" w:line="360" w:lineRule="auto"/>
        <w:jc w:val="both"/>
        <w:outlineLvl w:val="0"/>
        <w:rPr>
          <w:sz w:val="28"/>
          <w:szCs w:val="26"/>
        </w:rPr>
      </w:pPr>
      <w:r>
        <w:rPr>
          <w:b/>
          <w:bCs/>
          <w:sz w:val="28"/>
          <w:szCs w:val="26"/>
        </w:rPr>
        <w:t xml:space="preserve"> HARDWARE SPECIFICATION </w:t>
      </w:r>
    </w:p>
    <w:p w14:paraId="79ED3537" w14:textId="77777777" w:rsidR="00B14545" w:rsidRDefault="00EA7C38">
      <w:pPr>
        <w:spacing w:before="120" w:after="360" w:line="360" w:lineRule="auto"/>
        <w:jc w:val="both"/>
        <w:outlineLvl w:val="0"/>
        <w:rPr>
          <w:sz w:val="28"/>
          <w:szCs w:val="26"/>
        </w:rPr>
      </w:pPr>
      <w:r>
        <w:rPr>
          <w:sz w:val="28"/>
          <w:szCs w:val="26"/>
        </w:rPr>
        <w:t xml:space="preserve">       • System type: 64-bit Operating System, x64-bassed processor.</w:t>
      </w:r>
    </w:p>
    <w:p w14:paraId="1C1F7718" w14:textId="77777777" w:rsidR="00B14545" w:rsidRDefault="00EA7C38">
      <w:pPr>
        <w:spacing w:before="120" w:after="360" w:line="360" w:lineRule="auto"/>
        <w:jc w:val="both"/>
        <w:outlineLvl w:val="0"/>
        <w:rPr>
          <w:sz w:val="28"/>
          <w:szCs w:val="26"/>
        </w:rPr>
      </w:pPr>
      <w:r>
        <w:rPr>
          <w:sz w:val="28"/>
          <w:szCs w:val="26"/>
        </w:rPr>
        <w:t xml:space="preserve">      • Installed memory (RAM):8.00 GB (7.43 GB Usable) </w:t>
      </w:r>
    </w:p>
    <w:p w14:paraId="7E288DC9" w14:textId="77777777" w:rsidR="00B14545" w:rsidRDefault="00EA7C38">
      <w:pPr>
        <w:spacing w:before="120" w:after="360" w:line="360" w:lineRule="auto"/>
        <w:jc w:val="both"/>
        <w:outlineLvl w:val="0"/>
        <w:rPr>
          <w:rFonts w:cs="Times New Roman"/>
          <w:b/>
          <w:bCs/>
          <w:spacing w:val="0"/>
          <w:sz w:val="32"/>
          <w:szCs w:val="32"/>
          <w:u w:val="single"/>
        </w:rPr>
      </w:pPr>
      <w:r>
        <w:rPr>
          <w:sz w:val="28"/>
          <w:szCs w:val="26"/>
        </w:rPr>
        <w:t xml:space="preserve">      • Total size of Hard disk: 1 TB</w:t>
      </w:r>
    </w:p>
    <w:p w14:paraId="74D44F74" w14:textId="77777777" w:rsidR="00B14545" w:rsidRDefault="00B14545">
      <w:pPr>
        <w:autoSpaceDE w:val="0"/>
        <w:autoSpaceDN w:val="0"/>
        <w:adjustRightInd w:val="0"/>
        <w:spacing w:before="120" w:after="360" w:line="360" w:lineRule="auto"/>
        <w:jc w:val="center"/>
        <w:rPr>
          <w:rFonts w:cs="Times New Roman"/>
          <w:b/>
          <w:bCs/>
          <w:spacing w:val="0"/>
          <w:sz w:val="32"/>
          <w:szCs w:val="32"/>
          <w:u w:val="single"/>
        </w:rPr>
      </w:pPr>
    </w:p>
    <w:p w14:paraId="0FF903AA" w14:textId="77777777" w:rsidR="00B14545" w:rsidRDefault="00B14545">
      <w:pPr>
        <w:autoSpaceDE w:val="0"/>
        <w:autoSpaceDN w:val="0"/>
        <w:adjustRightInd w:val="0"/>
        <w:spacing w:before="120" w:after="360" w:line="360" w:lineRule="auto"/>
        <w:jc w:val="center"/>
        <w:rPr>
          <w:rFonts w:cs="Times New Roman"/>
          <w:b/>
          <w:bCs/>
          <w:spacing w:val="0"/>
          <w:sz w:val="32"/>
          <w:szCs w:val="32"/>
          <w:u w:val="single"/>
        </w:rPr>
      </w:pPr>
    </w:p>
    <w:p w14:paraId="5F0E413C" w14:textId="77777777" w:rsidR="00B14545" w:rsidRDefault="00B14545">
      <w:pPr>
        <w:autoSpaceDE w:val="0"/>
        <w:autoSpaceDN w:val="0"/>
        <w:adjustRightInd w:val="0"/>
        <w:spacing w:before="120" w:after="360" w:line="360" w:lineRule="auto"/>
        <w:jc w:val="center"/>
        <w:rPr>
          <w:rFonts w:cs="Times New Roman"/>
          <w:b/>
          <w:bCs/>
          <w:spacing w:val="0"/>
          <w:sz w:val="32"/>
          <w:szCs w:val="32"/>
          <w:u w:val="single"/>
        </w:rPr>
      </w:pPr>
    </w:p>
    <w:p w14:paraId="40E988A4" w14:textId="77777777" w:rsidR="00B14545" w:rsidRDefault="00B14545">
      <w:pPr>
        <w:autoSpaceDE w:val="0"/>
        <w:autoSpaceDN w:val="0"/>
        <w:adjustRightInd w:val="0"/>
        <w:spacing w:before="120" w:after="360" w:line="360" w:lineRule="auto"/>
        <w:jc w:val="center"/>
        <w:rPr>
          <w:rFonts w:cs="Times New Roman"/>
          <w:b/>
          <w:bCs/>
          <w:spacing w:val="0"/>
          <w:sz w:val="32"/>
          <w:szCs w:val="32"/>
          <w:u w:val="single"/>
        </w:rPr>
      </w:pPr>
    </w:p>
    <w:p w14:paraId="5A2BE05B" w14:textId="77777777" w:rsidR="00DE7E3C" w:rsidRDefault="00DE7E3C">
      <w:pPr>
        <w:autoSpaceDE w:val="0"/>
        <w:autoSpaceDN w:val="0"/>
        <w:adjustRightInd w:val="0"/>
        <w:spacing w:before="120" w:after="360" w:line="360" w:lineRule="auto"/>
        <w:jc w:val="center"/>
        <w:rPr>
          <w:rFonts w:cs="Times New Roman"/>
          <w:b/>
          <w:bCs/>
          <w:spacing w:val="0"/>
          <w:sz w:val="32"/>
          <w:szCs w:val="32"/>
          <w:u w:val="single"/>
        </w:rPr>
      </w:pPr>
    </w:p>
    <w:p w14:paraId="604AE8A9" w14:textId="77777777" w:rsidR="00B14545" w:rsidRDefault="00EA7C38">
      <w:pPr>
        <w:autoSpaceDE w:val="0"/>
        <w:autoSpaceDN w:val="0"/>
        <w:adjustRightInd w:val="0"/>
        <w:spacing w:before="120" w:after="360" w:line="360" w:lineRule="auto"/>
        <w:jc w:val="center"/>
        <w:rPr>
          <w:rFonts w:cs="Times New Roman"/>
          <w:b/>
          <w:bCs/>
          <w:spacing w:val="0"/>
          <w:sz w:val="32"/>
          <w:szCs w:val="32"/>
          <w:u w:val="single"/>
        </w:rPr>
      </w:pPr>
      <w:r>
        <w:rPr>
          <w:rFonts w:cs="Times New Roman"/>
          <w:b/>
          <w:bCs/>
          <w:spacing w:val="0"/>
          <w:sz w:val="32"/>
          <w:szCs w:val="32"/>
          <w:u w:val="single"/>
        </w:rPr>
        <w:lastRenderedPageBreak/>
        <w:t>REQUIREMENT ANALYSIS</w:t>
      </w:r>
    </w:p>
    <w:p w14:paraId="34CC80EC" w14:textId="77777777" w:rsidR="00FB1BB7" w:rsidRPr="00FB1BB7" w:rsidRDefault="00EA7C38" w:rsidP="00FB1BB7">
      <w:pPr>
        <w:autoSpaceDE w:val="0"/>
        <w:autoSpaceDN w:val="0"/>
        <w:adjustRightInd w:val="0"/>
        <w:spacing w:before="120" w:after="360" w:line="360" w:lineRule="auto"/>
        <w:jc w:val="both"/>
        <w:rPr>
          <w:rFonts w:cs="Times New Roman"/>
          <w:spacing w:val="0"/>
          <w:sz w:val="28"/>
          <w:szCs w:val="28"/>
          <w:highlight w:val="yellow"/>
        </w:rPr>
      </w:pPr>
      <w:r>
        <w:rPr>
          <w:rFonts w:cs="Times New Roman"/>
          <w:b/>
          <w:bCs/>
          <w:spacing w:val="0"/>
          <w:sz w:val="28"/>
          <w:szCs w:val="28"/>
        </w:rPr>
        <w:t>Step1</w:t>
      </w:r>
      <w:r w:rsidR="00FB1BB7">
        <w:rPr>
          <w:rFonts w:cs="Times New Roman"/>
          <w:b/>
          <w:bCs/>
          <w:spacing w:val="0"/>
          <w:sz w:val="28"/>
          <w:szCs w:val="28"/>
        </w:rPr>
        <w:t xml:space="preserve">: </w:t>
      </w:r>
      <w:r w:rsidR="00FB1BB7">
        <w:rPr>
          <w:rFonts w:cs="Times New Roman"/>
          <w:bCs/>
          <w:spacing w:val="0"/>
          <w:sz w:val="28"/>
          <w:szCs w:val="28"/>
        </w:rPr>
        <w:t>First need to sign in website by entering personal details like name, password, etc.</w:t>
      </w:r>
    </w:p>
    <w:p w14:paraId="247ABC4C" w14:textId="77777777" w:rsidR="00FB1BB7" w:rsidRDefault="00FB1BB7">
      <w:pPr>
        <w:autoSpaceDE w:val="0"/>
        <w:autoSpaceDN w:val="0"/>
        <w:adjustRightInd w:val="0"/>
        <w:spacing w:before="120" w:after="360" w:line="360" w:lineRule="auto"/>
        <w:jc w:val="both"/>
        <w:rPr>
          <w:rFonts w:cs="Times New Roman"/>
          <w:bCs/>
          <w:spacing w:val="0"/>
          <w:sz w:val="28"/>
          <w:szCs w:val="28"/>
        </w:rPr>
      </w:pPr>
      <w:r>
        <w:rPr>
          <w:rFonts w:cs="Times New Roman"/>
          <w:b/>
          <w:bCs/>
          <w:spacing w:val="0"/>
          <w:sz w:val="28"/>
          <w:szCs w:val="28"/>
        </w:rPr>
        <w:t xml:space="preserve">Step2: </w:t>
      </w:r>
      <w:r>
        <w:rPr>
          <w:rFonts w:cs="Times New Roman"/>
          <w:bCs/>
          <w:spacing w:val="0"/>
          <w:sz w:val="28"/>
          <w:szCs w:val="28"/>
        </w:rPr>
        <w:t>Then login by your username and password.</w:t>
      </w:r>
    </w:p>
    <w:p w14:paraId="13966BEE" w14:textId="77777777" w:rsidR="00FB1BB7" w:rsidRDefault="00FB1BB7">
      <w:pPr>
        <w:autoSpaceDE w:val="0"/>
        <w:autoSpaceDN w:val="0"/>
        <w:adjustRightInd w:val="0"/>
        <w:spacing w:before="120" w:after="360" w:line="360" w:lineRule="auto"/>
        <w:jc w:val="both"/>
        <w:rPr>
          <w:rFonts w:cs="Times New Roman"/>
          <w:bCs/>
          <w:spacing w:val="0"/>
          <w:sz w:val="28"/>
          <w:szCs w:val="28"/>
        </w:rPr>
      </w:pPr>
      <w:r>
        <w:rPr>
          <w:rFonts w:cs="Times New Roman"/>
          <w:b/>
          <w:bCs/>
          <w:spacing w:val="0"/>
          <w:sz w:val="28"/>
          <w:szCs w:val="28"/>
        </w:rPr>
        <w:t xml:space="preserve">Step3: </w:t>
      </w:r>
      <w:r>
        <w:rPr>
          <w:rFonts w:cs="Times New Roman"/>
          <w:bCs/>
          <w:spacing w:val="0"/>
          <w:sz w:val="28"/>
          <w:szCs w:val="28"/>
        </w:rPr>
        <w:t>After successfully login user can perform several activities like</w:t>
      </w:r>
      <w:r w:rsidR="00DE7E3C">
        <w:rPr>
          <w:rFonts w:cs="Times New Roman"/>
          <w:bCs/>
          <w:spacing w:val="0"/>
          <w:sz w:val="28"/>
          <w:szCs w:val="28"/>
        </w:rPr>
        <w:t xml:space="preserve"> see packages, book packages, make payment, etc.</w:t>
      </w:r>
    </w:p>
    <w:p w14:paraId="0CB74568" w14:textId="77777777" w:rsidR="00DE7E3C" w:rsidRDefault="00DE7E3C" w:rsidP="00DE7E3C">
      <w:pPr>
        <w:autoSpaceDE w:val="0"/>
        <w:autoSpaceDN w:val="0"/>
        <w:adjustRightInd w:val="0"/>
        <w:spacing w:before="120" w:after="360" w:line="360" w:lineRule="auto"/>
        <w:jc w:val="both"/>
        <w:rPr>
          <w:rFonts w:cs="Times New Roman"/>
          <w:bCs/>
          <w:spacing w:val="0"/>
          <w:sz w:val="28"/>
          <w:szCs w:val="28"/>
        </w:rPr>
      </w:pPr>
      <w:r>
        <w:rPr>
          <w:rFonts w:cs="Times New Roman"/>
          <w:b/>
          <w:bCs/>
          <w:spacing w:val="0"/>
          <w:sz w:val="28"/>
          <w:szCs w:val="28"/>
        </w:rPr>
        <w:t xml:space="preserve">Step4: </w:t>
      </w:r>
      <w:r>
        <w:rPr>
          <w:rFonts w:cs="Times New Roman"/>
          <w:bCs/>
          <w:spacing w:val="0"/>
          <w:sz w:val="28"/>
          <w:szCs w:val="28"/>
        </w:rPr>
        <w:t>The user can change his/her personal details see his/her booked packages etc.</w:t>
      </w:r>
    </w:p>
    <w:p w14:paraId="6DEE663E" w14:textId="77777777" w:rsidR="00DE7E3C" w:rsidRDefault="00DE7E3C" w:rsidP="00DE7E3C">
      <w:pPr>
        <w:autoSpaceDE w:val="0"/>
        <w:autoSpaceDN w:val="0"/>
        <w:adjustRightInd w:val="0"/>
        <w:spacing w:before="120" w:after="360" w:line="360" w:lineRule="auto"/>
        <w:jc w:val="both"/>
        <w:rPr>
          <w:rFonts w:cs="Times New Roman"/>
          <w:bCs/>
          <w:spacing w:val="0"/>
          <w:sz w:val="28"/>
          <w:szCs w:val="28"/>
        </w:rPr>
      </w:pPr>
      <w:r>
        <w:rPr>
          <w:rFonts w:cs="Times New Roman"/>
          <w:b/>
          <w:bCs/>
          <w:spacing w:val="0"/>
          <w:sz w:val="28"/>
          <w:szCs w:val="28"/>
        </w:rPr>
        <w:t xml:space="preserve">Step5: </w:t>
      </w:r>
      <w:r>
        <w:rPr>
          <w:rFonts w:cs="Times New Roman"/>
          <w:bCs/>
          <w:spacing w:val="0"/>
          <w:sz w:val="28"/>
          <w:szCs w:val="28"/>
        </w:rPr>
        <w:t>Then user can logout.</w:t>
      </w:r>
    </w:p>
    <w:p w14:paraId="6DD552F4" w14:textId="77777777" w:rsidR="00DE7E3C" w:rsidRDefault="00DE7E3C" w:rsidP="00DE7E3C">
      <w:pPr>
        <w:autoSpaceDE w:val="0"/>
        <w:autoSpaceDN w:val="0"/>
        <w:adjustRightInd w:val="0"/>
        <w:spacing w:before="120" w:after="360" w:line="360" w:lineRule="auto"/>
        <w:jc w:val="both"/>
        <w:rPr>
          <w:rFonts w:cs="Times New Roman"/>
          <w:bCs/>
          <w:spacing w:val="0"/>
          <w:sz w:val="28"/>
          <w:szCs w:val="28"/>
        </w:rPr>
      </w:pPr>
    </w:p>
    <w:p w14:paraId="2BDC535A" w14:textId="77777777" w:rsidR="00B14545" w:rsidRDefault="00B14545">
      <w:pPr>
        <w:autoSpaceDE w:val="0"/>
        <w:autoSpaceDN w:val="0"/>
        <w:adjustRightInd w:val="0"/>
        <w:spacing w:before="120" w:line="360" w:lineRule="auto"/>
        <w:jc w:val="both"/>
        <w:rPr>
          <w:rFonts w:cs="Times New Roman"/>
          <w:spacing w:val="0"/>
          <w:sz w:val="28"/>
          <w:szCs w:val="28"/>
        </w:rPr>
      </w:pPr>
    </w:p>
    <w:p w14:paraId="3E766F26" w14:textId="77777777" w:rsidR="00B14545" w:rsidRDefault="00B14545">
      <w:pPr>
        <w:autoSpaceDE w:val="0"/>
        <w:autoSpaceDN w:val="0"/>
        <w:adjustRightInd w:val="0"/>
        <w:spacing w:before="120" w:line="360" w:lineRule="auto"/>
        <w:jc w:val="both"/>
        <w:rPr>
          <w:rFonts w:cs="Times New Roman"/>
          <w:spacing w:val="0"/>
          <w:sz w:val="28"/>
          <w:szCs w:val="28"/>
        </w:rPr>
      </w:pPr>
    </w:p>
    <w:p w14:paraId="6092DB45" w14:textId="77777777" w:rsidR="00B14545" w:rsidRDefault="00B14545">
      <w:pPr>
        <w:autoSpaceDE w:val="0"/>
        <w:autoSpaceDN w:val="0"/>
        <w:adjustRightInd w:val="0"/>
        <w:spacing w:before="120" w:line="360" w:lineRule="auto"/>
        <w:jc w:val="both"/>
        <w:rPr>
          <w:rFonts w:cs="Times New Roman"/>
          <w:spacing w:val="0"/>
          <w:sz w:val="28"/>
          <w:szCs w:val="28"/>
        </w:rPr>
      </w:pPr>
    </w:p>
    <w:p w14:paraId="7CF2D76E" w14:textId="77777777" w:rsidR="00B14545" w:rsidRDefault="00B14545">
      <w:pPr>
        <w:autoSpaceDE w:val="0"/>
        <w:autoSpaceDN w:val="0"/>
        <w:adjustRightInd w:val="0"/>
        <w:spacing w:before="120" w:line="360" w:lineRule="auto"/>
        <w:jc w:val="both"/>
        <w:rPr>
          <w:rFonts w:cs="Times New Roman"/>
          <w:spacing w:val="0"/>
          <w:sz w:val="28"/>
          <w:szCs w:val="28"/>
        </w:rPr>
      </w:pPr>
    </w:p>
    <w:p w14:paraId="0B3F9059" w14:textId="77777777" w:rsidR="00B14545" w:rsidRDefault="00B14545">
      <w:pPr>
        <w:autoSpaceDE w:val="0"/>
        <w:autoSpaceDN w:val="0"/>
        <w:adjustRightInd w:val="0"/>
        <w:spacing w:before="120" w:line="360" w:lineRule="auto"/>
        <w:jc w:val="both"/>
        <w:rPr>
          <w:rFonts w:cs="Times New Roman"/>
          <w:spacing w:val="0"/>
          <w:sz w:val="28"/>
          <w:szCs w:val="28"/>
        </w:rPr>
      </w:pPr>
    </w:p>
    <w:p w14:paraId="209163B3" w14:textId="77777777" w:rsidR="00B14545" w:rsidRDefault="00B14545">
      <w:pPr>
        <w:autoSpaceDE w:val="0"/>
        <w:autoSpaceDN w:val="0"/>
        <w:adjustRightInd w:val="0"/>
        <w:spacing w:before="120" w:line="360" w:lineRule="auto"/>
        <w:jc w:val="both"/>
        <w:rPr>
          <w:rFonts w:cs="Times New Roman"/>
          <w:spacing w:val="0"/>
          <w:sz w:val="28"/>
          <w:szCs w:val="28"/>
        </w:rPr>
      </w:pPr>
    </w:p>
    <w:p w14:paraId="04AA9ACE" w14:textId="77777777" w:rsidR="00B14545" w:rsidRDefault="00B14545">
      <w:pPr>
        <w:autoSpaceDE w:val="0"/>
        <w:autoSpaceDN w:val="0"/>
        <w:adjustRightInd w:val="0"/>
        <w:spacing w:before="120" w:line="360" w:lineRule="auto"/>
        <w:jc w:val="both"/>
        <w:rPr>
          <w:rFonts w:cs="Times New Roman"/>
          <w:spacing w:val="0"/>
          <w:sz w:val="28"/>
          <w:szCs w:val="28"/>
        </w:rPr>
      </w:pPr>
    </w:p>
    <w:p w14:paraId="20017CF9" w14:textId="77777777" w:rsidR="00B14545" w:rsidRDefault="00B14545">
      <w:pPr>
        <w:autoSpaceDE w:val="0"/>
        <w:autoSpaceDN w:val="0"/>
        <w:adjustRightInd w:val="0"/>
        <w:spacing w:before="120" w:line="360" w:lineRule="auto"/>
        <w:jc w:val="both"/>
        <w:rPr>
          <w:rFonts w:cs="Times New Roman"/>
          <w:spacing w:val="0"/>
          <w:sz w:val="28"/>
          <w:szCs w:val="28"/>
        </w:rPr>
      </w:pPr>
    </w:p>
    <w:p w14:paraId="74240F68" w14:textId="77777777" w:rsidR="00B14545" w:rsidRDefault="00B14545">
      <w:pPr>
        <w:autoSpaceDE w:val="0"/>
        <w:autoSpaceDN w:val="0"/>
        <w:adjustRightInd w:val="0"/>
        <w:spacing w:before="120" w:line="360" w:lineRule="auto"/>
        <w:jc w:val="both"/>
        <w:rPr>
          <w:rFonts w:cs="Times New Roman"/>
          <w:b/>
          <w:bCs/>
          <w:spacing w:val="0"/>
          <w:sz w:val="24"/>
          <w:szCs w:val="24"/>
        </w:rPr>
      </w:pPr>
    </w:p>
    <w:p w14:paraId="266FF667" w14:textId="77777777" w:rsidR="00B14545" w:rsidRDefault="00EA7C38">
      <w:pPr>
        <w:spacing w:before="120" w:after="360" w:line="360" w:lineRule="auto"/>
        <w:jc w:val="center"/>
        <w:outlineLvl w:val="0"/>
        <w:rPr>
          <w:rFonts w:eastAsia="Times New Roman" w:cs="Times New Roman"/>
          <w:b/>
          <w:sz w:val="32"/>
          <w:szCs w:val="32"/>
          <w:u w:val="single"/>
        </w:rPr>
      </w:pPr>
      <w:r>
        <w:rPr>
          <w:rFonts w:eastAsia="Times New Roman" w:cs="Times New Roman"/>
          <w:b/>
          <w:sz w:val="32"/>
          <w:szCs w:val="32"/>
          <w:u w:val="single"/>
        </w:rPr>
        <w:lastRenderedPageBreak/>
        <w:t>PROBLEM SOLUTION</w:t>
      </w:r>
    </w:p>
    <w:p w14:paraId="304C9D5E" w14:textId="77777777" w:rsidR="00B14545" w:rsidRDefault="00EA7C38">
      <w:pPr>
        <w:spacing w:before="120" w:after="360" w:line="360" w:lineRule="auto"/>
        <w:outlineLvl w:val="0"/>
        <w:rPr>
          <w:rFonts w:eastAsia="Times New Roman" w:cs="Times New Roman"/>
          <w:b/>
          <w:bCs/>
          <w:sz w:val="32"/>
          <w:szCs w:val="32"/>
          <w:u w:val="single"/>
        </w:rPr>
      </w:pPr>
      <w:r>
        <w:rPr>
          <w:rFonts w:eastAsia="Times New Roman" w:cs="Times New Roman"/>
          <w:b/>
          <w:bCs/>
          <w:sz w:val="32"/>
          <w:szCs w:val="32"/>
          <w:u w:val="single"/>
        </w:rPr>
        <w:t>ALGORITHM</w:t>
      </w:r>
    </w:p>
    <w:p w14:paraId="063DF1B9" w14:textId="77777777" w:rsidR="00B14545" w:rsidRPr="000A54FC" w:rsidRDefault="00EA7C38">
      <w:pPr>
        <w:spacing w:before="120" w:after="360" w:line="360" w:lineRule="auto"/>
        <w:outlineLvl w:val="0"/>
        <w:rPr>
          <w:rFonts w:cs="Times New Roman"/>
          <w:bCs/>
          <w:spacing w:val="0"/>
          <w:sz w:val="28"/>
          <w:szCs w:val="28"/>
        </w:rPr>
      </w:pPr>
      <w:r>
        <w:rPr>
          <w:sz w:val="28"/>
          <w:szCs w:val="34"/>
        </w:rPr>
        <w:t xml:space="preserve">1. </w:t>
      </w:r>
      <w:r w:rsidRPr="000A54FC">
        <w:rPr>
          <w:rFonts w:cs="Times New Roman"/>
          <w:bCs/>
          <w:spacing w:val="0"/>
          <w:sz w:val="28"/>
          <w:szCs w:val="28"/>
        </w:rPr>
        <w:t>Begin</w:t>
      </w:r>
      <w:r w:rsidR="000A54FC" w:rsidRPr="000A54FC">
        <w:rPr>
          <w:rFonts w:cs="Times New Roman"/>
          <w:bCs/>
          <w:spacing w:val="0"/>
          <w:sz w:val="28"/>
          <w:szCs w:val="28"/>
        </w:rPr>
        <w:t>.</w:t>
      </w:r>
    </w:p>
    <w:p w14:paraId="116F0021" w14:textId="77777777" w:rsidR="00B14545" w:rsidRPr="000A54FC" w:rsidRDefault="00EA7C38">
      <w:pPr>
        <w:spacing w:line="360" w:lineRule="auto"/>
        <w:jc w:val="both"/>
        <w:rPr>
          <w:rFonts w:cs="Times New Roman"/>
          <w:bCs/>
          <w:spacing w:val="0"/>
          <w:sz w:val="28"/>
          <w:szCs w:val="28"/>
        </w:rPr>
      </w:pPr>
      <w:r w:rsidRPr="000A54FC">
        <w:rPr>
          <w:rFonts w:cs="Times New Roman"/>
          <w:bCs/>
          <w:spacing w:val="0"/>
          <w:sz w:val="28"/>
          <w:szCs w:val="28"/>
        </w:rPr>
        <w:t>2. Login by username and password</w:t>
      </w:r>
      <w:r w:rsidR="000A54FC" w:rsidRPr="000A54FC">
        <w:rPr>
          <w:rFonts w:cs="Times New Roman"/>
          <w:bCs/>
          <w:spacing w:val="0"/>
          <w:sz w:val="28"/>
          <w:szCs w:val="28"/>
        </w:rPr>
        <w:t>.</w:t>
      </w:r>
    </w:p>
    <w:p w14:paraId="6A64B51F" w14:textId="77777777" w:rsidR="00B14545" w:rsidRPr="000A54FC" w:rsidRDefault="00EA7C38">
      <w:pPr>
        <w:spacing w:line="360" w:lineRule="auto"/>
        <w:jc w:val="both"/>
        <w:rPr>
          <w:rFonts w:cs="Times New Roman"/>
          <w:bCs/>
          <w:spacing w:val="0"/>
          <w:sz w:val="28"/>
          <w:szCs w:val="28"/>
        </w:rPr>
      </w:pPr>
      <w:r w:rsidRPr="000A54FC">
        <w:rPr>
          <w:rFonts w:cs="Times New Roman"/>
          <w:bCs/>
          <w:spacing w:val="0"/>
          <w:sz w:val="28"/>
          <w:szCs w:val="28"/>
        </w:rPr>
        <w:t xml:space="preserve">3. </w:t>
      </w:r>
      <w:r w:rsidR="000A54FC" w:rsidRPr="000A54FC">
        <w:rPr>
          <w:rFonts w:cs="Times New Roman"/>
          <w:bCs/>
          <w:spacing w:val="0"/>
          <w:sz w:val="28"/>
          <w:szCs w:val="28"/>
        </w:rPr>
        <w:t>User can see different packages.</w:t>
      </w:r>
    </w:p>
    <w:p w14:paraId="34855CE0" w14:textId="77777777" w:rsidR="00B14545" w:rsidRPr="000A54FC" w:rsidRDefault="00EA7C38">
      <w:pPr>
        <w:spacing w:line="360" w:lineRule="auto"/>
        <w:jc w:val="both"/>
        <w:rPr>
          <w:rFonts w:cs="Times New Roman"/>
          <w:bCs/>
          <w:spacing w:val="0"/>
          <w:sz w:val="28"/>
          <w:szCs w:val="28"/>
        </w:rPr>
      </w:pPr>
      <w:r w:rsidRPr="000A54FC">
        <w:rPr>
          <w:rFonts w:cs="Times New Roman"/>
          <w:bCs/>
          <w:spacing w:val="0"/>
          <w:sz w:val="28"/>
          <w:szCs w:val="28"/>
        </w:rPr>
        <w:t xml:space="preserve">4. </w:t>
      </w:r>
      <w:r w:rsidR="000A54FC" w:rsidRPr="000A54FC">
        <w:rPr>
          <w:rFonts w:cs="Times New Roman"/>
          <w:bCs/>
          <w:spacing w:val="0"/>
          <w:sz w:val="28"/>
          <w:szCs w:val="28"/>
        </w:rPr>
        <w:t>User can able to change his/her personal details.</w:t>
      </w:r>
    </w:p>
    <w:p w14:paraId="7B48C574" w14:textId="77777777" w:rsidR="00B14545" w:rsidRPr="000A54FC" w:rsidRDefault="00EA7C38">
      <w:pPr>
        <w:spacing w:line="360" w:lineRule="auto"/>
        <w:jc w:val="both"/>
        <w:rPr>
          <w:rFonts w:cs="Times New Roman"/>
          <w:bCs/>
          <w:spacing w:val="0"/>
          <w:sz w:val="28"/>
          <w:szCs w:val="28"/>
        </w:rPr>
      </w:pPr>
      <w:r w:rsidRPr="000A54FC">
        <w:rPr>
          <w:rFonts w:cs="Times New Roman"/>
          <w:bCs/>
          <w:spacing w:val="0"/>
          <w:sz w:val="28"/>
          <w:szCs w:val="28"/>
        </w:rPr>
        <w:t xml:space="preserve">5. </w:t>
      </w:r>
      <w:r w:rsidR="000A54FC" w:rsidRPr="000A54FC">
        <w:rPr>
          <w:rFonts w:cs="Times New Roman"/>
          <w:bCs/>
          <w:spacing w:val="0"/>
          <w:sz w:val="28"/>
          <w:szCs w:val="28"/>
        </w:rPr>
        <w:t>User can book packages.</w:t>
      </w:r>
    </w:p>
    <w:p w14:paraId="31CBE94E" w14:textId="77777777" w:rsidR="00B14545" w:rsidRPr="000A54FC" w:rsidRDefault="00EA7C38">
      <w:pPr>
        <w:spacing w:line="360" w:lineRule="auto"/>
        <w:jc w:val="both"/>
        <w:rPr>
          <w:rFonts w:cs="Times New Roman"/>
          <w:bCs/>
          <w:spacing w:val="0"/>
          <w:sz w:val="28"/>
          <w:szCs w:val="28"/>
        </w:rPr>
      </w:pPr>
      <w:r w:rsidRPr="000A54FC">
        <w:rPr>
          <w:rFonts w:cs="Times New Roman"/>
          <w:bCs/>
          <w:spacing w:val="0"/>
          <w:sz w:val="28"/>
          <w:szCs w:val="28"/>
        </w:rPr>
        <w:t xml:space="preserve">6. </w:t>
      </w:r>
      <w:r w:rsidR="000A54FC" w:rsidRPr="000A54FC">
        <w:rPr>
          <w:rFonts w:cs="Times New Roman"/>
          <w:bCs/>
          <w:spacing w:val="0"/>
          <w:sz w:val="28"/>
          <w:szCs w:val="28"/>
        </w:rPr>
        <w:t>User can make online payment of booked package.</w:t>
      </w:r>
    </w:p>
    <w:p w14:paraId="76C21A0B" w14:textId="77777777" w:rsidR="000A54FC" w:rsidRPr="000A54FC" w:rsidRDefault="000A54FC">
      <w:pPr>
        <w:spacing w:line="360" w:lineRule="auto"/>
        <w:jc w:val="both"/>
        <w:rPr>
          <w:rFonts w:cs="Times New Roman"/>
          <w:bCs/>
          <w:spacing w:val="0"/>
          <w:sz w:val="28"/>
          <w:szCs w:val="28"/>
        </w:rPr>
      </w:pPr>
      <w:r w:rsidRPr="000A54FC">
        <w:rPr>
          <w:rFonts w:cs="Times New Roman"/>
          <w:bCs/>
          <w:spacing w:val="0"/>
          <w:sz w:val="28"/>
          <w:szCs w:val="28"/>
        </w:rPr>
        <w:t>7. Logout.</w:t>
      </w:r>
    </w:p>
    <w:p w14:paraId="0F6E077E" w14:textId="77777777" w:rsidR="00B14545" w:rsidRPr="000A54FC" w:rsidRDefault="000A54FC">
      <w:pPr>
        <w:spacing w:line="360" w:lineRule="auto"/>
        <w:jc w:val="both"/>
        <w:rPr>
          <w:rFonts w:cs="Times New Roman"/>
          <w:bCs/>
          <w:spacing w:val="0"/>
          <w:sz w:val="28"/>
          <w:szCs w:val="28"/>
        </w:rPr>
      </w:pPr>
      <w:r w:rsidRPr="000A54FC">
        <w:rPr>
          <w:rFonts w:cs="Times New Roman"/>
          <w:bCs/>
          <w:spacing w:val="0"/>
          <w:sz w:val="28"/>
          <w:szCs w:val="28"/>
        </w:rPr>
        <w:t>8</w:t>
      </w:r>
      <w:r w:rsidR="00EA7C38" w:rsidRPr="000A54FC">
        <w:rPr>
          <w:rFonts w:cs="Times New Roman"/>
          <w:bCs/>
          <w:spacing w:val="0"/>
          <w:sz w:val="28"/>
          <w:szCs w:val="28"/>
        </w:rPr>
        <w:t>. End</w:t>
      </w:r>
      <w:r w:rsidRPr="000A54FC">
        <w:rPr>
          <w:rFonts w:cs="Times New Roman"/>
          <w:bCs/>
          <w:spacing w:val="0"/>
          <w:sz w:val="28"/>
          <w:szCs w:val="28"/>
        </w:rPr>
        <w:t>.</w:t>
      </w:r>
    </w:p>
    <w:p w14:paraId="0B222B0B" w14:textId="77777777" w:rsidR="00B14545" w:rsidRDefault="00B14545">
      <w:pPr>
        <w:spacing w:line="360" w:lineRule="auto"/>
        <w:jc w:val="both"/>
        <w:rPr>
          <w:sz w:val="28"/>
          <w:szCs w:val="34"/>
        </w:rPr>
      </w:pPr>
    </w:p>
    <w:p w14:paraId="38D9F64D" w14:textId="77777777" w:rsidR="000A54FC" w:rsidRDefault="000A54FC">
      <w:pPr>
        <w:spacing w:line="360" w:lineRule="auto"/>
        <w:jc w:val="both"/>
        <w:rPr>
          <w:sz w:val="28"/>
          <w:szCs w:val="34"/>
        </w:rPr>
      </w:pPr>
    </w:p>
    <w:p w14:paraId="1CCAAF62" w14:textId="77777777" w:rsidR="000A54FC" w:rsidRDefault="000A54FC">
      <w:pPr>
        <w:spacing w:line="360" w:lineRule="auto"/>
        <w:jc w:val="both"/>
        <w:rPr>
          <w:sz w:val="28"/>
          <w:szCs w:val="34"/>
        </w:rPr>
      </w:pPr>
    </w:p>
    <w:p w14:paraId="26B6FA0D" w14:textId="77777777" w:rsidR="000A54FC" w:rsidRDefault="000A54FC">
      <w:pPr>
        <w:spacing w:line="360" w:lineRule="auto"/>
        <w:jc w:val="both"/>
        <w:rPr>
          <w:sz w:val="28"/>
          <w:szCs w:val="34"/>
        </w:rPr>
      </w:pPr>
    </w:p>
    <w:p w14:paraId="54A38815" w14:textId="77777777" w:rsidR="000A54FC" w:rsidRDefault="000A54FC">
      <w:pPr>
        <w:spacing w:line="360" w:lineRule="auto"/>
        <w:jc w:val="both"/>
        <w:rPr>
          <w:sz w:val="28"/>
          <w:szCs w:val="34"/>
        </w:rPr>
      </w:pPr>
    </w:p>
    <w:p w14:paraId="20A872C9" w14:textId="77777777" w:rsidR="000A54FC" w:rsidRDefault="000A54FC">
      <w:pPr>
        <w:spacing w:line="360" w:lineRule="auto"/>
        <w:jc w:val="both"/>
        <w:rPr>
          <w:sz w:val="28"/>
          <w:szCs w:val="34"/>
        </w:rPr>
      </w:pPr>
    </w:p>
    <w:p w14:paraId="794844BC" w14:textId="77777777" w:rsidR="000A54FC" w:rsidRDefault="000A54FC">
      <w:pPr>
        <w:spacing w:line="360" w:lineRule="auto"/>
        <w:jc w:val="both"/>
        <w:rPr>
          <w:sz w:val="28"/>
          <w:szCs w:val="34"/>
        </w:rPr>
      </w:pPr>
    </w:p>
    <w:p w14:paraId="6481D795" w14:textId="77777777" w:rsidR="00B14545" w:rsidRDefault="00B14545">
      <w:pPr>
        <w:spacing w:line="360" w:lineRule="auto"/>
        <w:jc w:val="both"/>
        <w:rPr>
          <w:sz w:val="28"/>
          <w:szCs w:val="34"/>
        </w:rPr>
      </w:pPr>
    </w:p>
    <w:p w14:paraId="64384F8F" w14:textId="77777777" w:rsidR="00B14545" w:rsidRDefault="00EA7C38">
      <w:pPr>
        <w:spacing w:before="120" w:after="360" w:line="360" w:lineRule="auto"/>
        <w:ind w:leftChars="374" w:left="3407" w:hangingChars="580" w:hanging="1892"/>
        <w:jc w:val="center"/>
        <w:outlineLvl w:val="0"/>
        <w:rPr>
          <w:rFonts w:eastAsia="Times New Roman" w:cs="Times New Roman"/>
          <w:b/>
          <w:sz w:val="32"/>
          <w:szCs w:val="32"/>
          <w:u w:val="single"/>
        </w:rPr>
      </w:pPr>
      <w:r>
        <w:rPr>
          <w:rFonts w:eastAsia="Times New Roman" w:cs="Times New Roman"/>
          <w:b/>
          <w:sz w:val="32"/>
          <w:szCs w:val="32"/>
          <w:u w:val="single"/>
        </w:rPr>
        <w:lastRenderedPageBreak/>
        <w:t>FLOWCHART</w:t>
      </w:r>
    </w:p>
    <w:p w14:paraId="5F511862" w14:textId="77777777" w:rsidR="00B14545" w:rsidRDefault="00EA7C38">
      <w:pPr>
        <w:spacing w:after="120"/>
        <w:ind w:left="2880" w:hanging="2794"/>
        <w:outlineLvl w:val="0"/>
        <w:rPr>
          <w:rFonts w:eastAsia="Times New Roman" w:cs="Times New Roman"/>
          <w:bCs/>
          <w:sz w:val="28"/>
          <w:szCs w:val="28"/>
          <w:lang w:val="en-IN"/>
        </w:rPr>
      </w:pPr>
      <w:r>
        <w:rPr>
          <w:rFonts w:eastAsia="Times New Roman" w:cs="Times New Roman"/>
          <w:bCs/>
          <w:noProof/>
          <w:sz w:val="28"/>
          <w:szCs w:val="28"/>
        </w:rPr>
        <w:drawing>
          <wp:inline distT="0" distB="0" distL="114300" distR="114300" wp14:anchorId="1FF8A546" wp14:editId="20E91FA9">
            <wp:extent cx="5937885" cy="7353300"/>
            <wp:effectExtent l="0" t="0" r="5715" b="7620"/>
            <wp:docPr id="4" name="Picture 4"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7)"/>
                    <pic:cNvPicPr>
                      <a:picLocks noChangeAspect="1"/>
                    </pic:cNvPicPr>
                  </pic:nvPicPr>
                  <pic:blipFill>
                    <a:blip r:embed="rId8"/>
                    <a:stretch>
                      <a:fillRect/>
                    </a:stretch>
                  </pic:blipFill>
                  <pic:spPr>
                    <a:xfrm>
                      <a:off x="0" y="0"/>
                      <a:ext cx="5937885" cy="7353300"/>
                    </a:xfrm>
                    <a:prstGeom prst="rect">
                      <a:avLst/>
                    </a:prstGeom>
                  </pic:spPr>
                </pic:pic>
              </a:graphicData>
            </a:graphic>
          </wp:inline>
        </w:drawing>
      </w:r>
    </w:p>
    <w:p w14:paraId="452155F9" w14:textId="77777777" w:rsidR="00B14545" w:rsidRDefault="00EA7C38">
      <w:pPr>
        <w:spacing w:after="120"/>
        <w:ind w:left="2880" w:hanging="2794"/>
        <w:jc w:val="center"/>
        <w:outlineLvl w:val="0"/>
        <w:rPr>
          <w:rFonts w:eastAsia="Times New Roman" w:cs="Times New Roman"/>
          <w:b/>
          <w:sz w:val="32"/>
          <w:szCs w:val="32"/>
          <w:u w:val="single"/>
        </w:rPr>
      </w:pPr>
      <w:r>
        <w:rPr>
          <w:rFonts w:eastAsia="Times New Roman" w:cs="Times New Roman"/>
          <w:b/>
          <w:sz w:val="32"/>
          <w:szCs w:val="32"/>
          <w:u w:val="single"/>
        </w:rPr>
        <w:lastRenderedPageBreak/>
        <w:t>SNAPSHOTS</w:t>
      </w:r>
    </w:p>
    <w:p w14:paraId="2AEBFA4A"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9EDB1A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EC4A25D" w14:textId="77777777" w:rsidR="00B14545" w:rsidRDefault="00EA7C38">
      <w:pPr>
        <w:spacing w:after="0" w:line="256" w:lineRule="auto"/>
        <w:ind w:left="-5"/>
        <w:rPr>
          <w:b/>
          <w:bCs/>
          <w:spacing w:val="0"/>
          <w:sz w:val="24"/>
          <w:szCs w:val="22"/>
        </w:rPr>
      </w:pPr>
      <w:r>
        <w:rPr>
          <w:b/>
          <w:bCs/>
        </w:rPr>
        <w:t xml:space="preserve">LOGIN PAGE: </w:t>
      </w:r>
    </w:p>
    <w:p w14:paraId="0895B60F" w14:textId="77777777" w:rsidR="00B14545" w:rsidRDefault="00B14545"/>
    <w:p w14:paraId="7276230E" w14:textId="77777777" w:rsidR="00B14545" w:rsidRDefault="00EA7C38">
      <w:r>
        <w:rPr>
          <w:noProof/>
        </w:rPr>
        <w:drawing>
          <wp:inline distT="0" distB="0" distL="0" distR="0" wp14:anchorId="2A7056D6" wp14:editId="32C00B50">
            <wp:extent cx="6218555" cy="530479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
                      <a:extLst>
                        <a:ext uri="{28A0092B-C50C-407E-A947-70E740481C1C}">
                          <a14:useLocalDpi xmlns:a14="http://schemas.microsoft.com/office/drawing/2010/main" val="0"/>
                        </a:ext>
                      </a:extLst>
                    </a:blip>
                    <a:srcRect/>
                    <a:stretch>
                      <a:fillRect/>
                    </a:stretch>
                  </pic:blipFill>
                  <pic:spPr>
                    <a:xfrm>
                      <a:off x="0" y="0"/>
                      <a:ext cx="6235040" cy="5318692"/>
                    </a:xfrm>
                    <a:prstGeom prst="rect">
                      <a:avLst/>
                    </a:prstGeom>
                    <a:noFill/>
                    <a:ln>
                      <a:noFill/>
                    </a:ln>
                  </pic:spPr>
                </pic:pic>
              </a:graphicData>
            </a:graphic>
          </wp:inline>
        </w:drawing>
      </w:r>
    </w:p>
    <w:p w14:paraId="392BC679" w14:textId="77777777" w:rsidR="00B14545" w:rsidRDefault="00B14545"/>
    <w:p w14:paraId="5F69E97F" w14:textId="77777777" w:rsidR="00B14545" w:rsidRDefault="00B14545">
      <w:pPr>
        <w:spacing w:after="0" w:line="256" w:lineRule="auto"/>
        <w:rPr>
          <w:b/>
          <w:bCs/>
        </w:rPr>
      </w:pPr>
    </w:p>
    <w:p w14:paraId="7D2F894C" w14:textId="77777777" w:rsidR="00B14545" w:rsidRDefault="00B14545">
      <w:pPr>
        <w:spacing w:after="0" w:line="256" w:lineRule="auto"/>
        <w:rPr>
          <w:b/>
          <w:bCs/>
        </w:rPr>
      </w:pPr>
    </w:p>
    <w:p w14:paraId="23B3127C" w14:textId="77777777" w:rsidR="00B14545" w:rsidRDefault="00EA7C38">
      <w:pPr>
        <w:spacing w:after="0" w:line="256" w:lineRule="auto"/>
      </w:pPr>
      <w:r>
        <w:rPr>
          <w:b/>
          <w:bCs/>
        </w:rPr>
        <w:lastRenderedPageBreak/>
        <w:t>LOADING PAGE:</w:t>
      </w:r>
    </w:p>
    <w:p w14:paraId="27D8EBDA" w14:textId="77777777" w:rsidR="00B14545" w:rsidRDefault="00B14545"/>
    <w:p w14:paraId="47DCC4A4" w14:textId="77777777" w:rsidR="00B14545" w:rsidRDefault="00EA7C38">
      <w:r>
        <w:rPr>
          <w:noProof/>
        </w:rPr>
        <w:drawing>
          <wp:inline distT="0" distB="0" distL="0" distR="0" wp14:anchorId="0C7EBF0D" wp14:editId="75741808">
            <wp:extent cx="5969000" cy="493395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a:extLst>
                        <a:ext uri="{28A0092B-C50C-407E-A947-70E740481C1C}">
                          <a14:useLocalDpi xmlns:a14="http://schemas.microsoft.com/office/drawing/2010/main" val="0"/>
                        </a:ext>
                      </a:extLst>
                    </a:blip>
                    <a:srcRect/>
                    <a:stretch>
                      <a:fillRect/>
                    </a:stretch>
                  </pic:blipFill>
                  <pic:spPr>
                    <a:xfrm>
                      <a:off x="0" y="0"/>
                      <a:ext cx="5978909" cy="4941744"/>
                    </a:xfrm>
                    <a:prstGeom prst="rect">
                      <a:avLst/>
                    </a:prstGeom>
                    <a:noFill/>
                    <a:ln>
                      <a:noFill/>
                    </a:ln>
                  </pic:spPr>
                </pic:pic>
              </a:graphicData>
            </a:graphic>
          </wp:inline>
        </w:drawing>
      </w:r>
    </w:p>
    <w:p w14:paraId="7B709520" w14:textId="77777777" w:rsidR="00B14545" w:rsidRDefault="00B14545"/>
    <w:p w14:paraId="2915ECC1" w14:textId="77777777" w:rsidR="00B14545" w:rsidRDefault="00B14545"/>
    <w:p w14:paraId="492872F7" w14:textId="77777777" w:rsidR="00B14545" w:rsidRDefault="00B14545"/>
    <w:p w14:paraId="2FCF592E" w14:textId="77777777" w:rsidR="00B14545" w:rsidRDefault="00B14545"/>
    <w:p w14:paraId="409CFF52" w14:textId="77777777" w:rsidR="00B14545" w:rsidRDefault="00B14545"/>
    <w:p w14:paraId="61FBBCD0" w14:textId="77777777" w:rsidR="00B14545" w:rsidRDefault="00EA7C38">
      <w:pPr>
        <w:spacing w:after="0" w:line="256" w:lineRule="auto"/>
        <w:ind w:left="-5"/>
        <w:rPr>
          <w:b/>
          <w:bCs/>
          <w:spacing w:val="0"/>
          <w:sz w:val="24"/>
          <w:szCs w:val="22"/>
        </w:rPr>
      </w:pPr>
      <w:r>
        <w:rPr>
          <w:b/>
          <w:bCs/>
        </w:rPr>
        <w:lastRenderedPageBreak/>
        <w:t>MAIN FRAME:</w:t>
      </w:r>
    </w:p>
    <w:p w14:paraId="1187511B" w14:textId="77777777" w:rsidR="00B14545" w:rsidRDefault="00B14545">
      <w:pPr>
        <w:spacing w:after="9" w:line="256" w:lineRule="auto"/>
        <w:rPr>
          <w:b/>
          <w:bCs/>
          <w:spacing w:val="0"/>
          <w:sz w:val="24"/>
          <w:szCs w:val="22"/>
        </w:rPr>
      </w:pPr>
    </w:p>
    <w:p w14:paraId="0F3F2E9C" w14:textId="77777777" w:rsidR="00B14545" w:rsidRDefault="00EA7C38">
      <w:r>
        <w:rPr>
          <w:noProof/>
        </w:rPr>
        <w:drawing>
          <wp:inline distT="0" distB="0" distL="0" distR="0" wp14:anchorId="01CAE199" wp14:editId="5F3D5344">
            <wp:extent cx="5777865" cy="4354830"/>
            <wp:effectExtent l="0" t="0" r="0" b="762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803131" cy="4374343"/>
                    </a:xfrm>
                    <a:prstGeom prst="rect">
                      <a:avLst/>
                    </a:prstGeom>
                    <a:noFill/>
                    <a:ln>
                      <a:noFill/>
                    </a:ln>
                  </pic:spPr>
                </pic:pic>
              </a:graphicData>
            </a:graphic>
          </wp:inline>
        </w:drawing>
      </w:r>
    </w:p>
    <w:p w14:paraId="05EBDA30" w14:textId="77777777" w:rsidR="00B14545" w:rsidRDefault="00B14545"/>
    <w:p w14:paraId="441E09CD" w14:textId="77777777" w:rsidR="00B14545" w:rsidRDefault="00B14545"/>
    <w:p w14:paraId="4F6AD750" w14:textId="77777777" w:rsidR="00B14545" w:rsidRDefault="00B14545"/>
    <w:p w14:paraId="50D2E9B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65DAAB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269F02A"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52F470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1C40A12"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8C30F0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E2586F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0B7C4BE" w14:textId="77777777" w:rsidR="00B14545" w:rsidRDefault="00EA7C38">
      <w:pPr>
        <w:spacing w:after="9" w:line="256" w:lineRule="auto"/>
        <w:rPr>
          <w:b/>
          <w:bCs/>
        </w:rPr>
      </w:pPr>
      <w:r>
        <w:rPr>
          <w:b/>
          <w:bCs/>
        </w:rPr>
        <w:lastRenderedPageBreak/>
        <w:t>PERSONAL DETAILS:</w:t>
      </w:r>
    </w:p>
    <w:p w14:paraId="75036F0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FC7871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496102A"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4EB049BF" wp14:editId="5C0A0066">
            <wp:extent cx="5831205" cy="5459730"/>
            <wp:effectExtent l="0" t="0" r="0" b="762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rcRect/>
                    <a:stretch>
                      <a:fillRect/>
                    </a:stretch>
                  </pic:blipFill>
                  <pic:spPr>
                    <a:xfrm>
                      <a:off x="0" y="0"/>
                      <a:ext cx="5866298" cy="5492579"/>
                    </a:xfrm>
                    <a:prstGeom prst="rect">
                      <a:avLst/>
                    </a:prstGeom>
                    <a:noFill/>
                    <a:ln>
                      <a:noFill/>
                    </a:ln>
                  </pic:spPr>
                </pic:pic>
              </a:graphicData>
            </a:graphic>
          </wp:inline>
        </w:drawing>
      </w:r>
    </w:p>
    <w:p w14:paraId="4BF6E57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9CCCCC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20D8FF5B"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FC912B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FDFA2F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17C99B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4216769"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088D28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C016566" w14:textId="77777777" w:rsidR="00B14545" w:rsidRDefault="00EA7C38">
      <w:pPr>
        <w:spacing w:after="9" w:line="256" w:lineRule="auto"/>
        <w:rPr>
          <w:b/>
          <w:bCs/>
          <w:spacing w:val="0"/>
          <w:sz w:val="24"/>
          <w:szCs w:val="22"/>
        </w:rPr>
      </w:pPr>
      <w:r>
        <w:rPr>
          <w:b/>
          <w:bCs/>
        </w:rPr>
        <w:lastRenderedPageBreak/>
        <w:t>VIEW CUSTOMER PAGE:</w:t>
      </w:r>
      <w:r>
        <w:t xml:space="preserve"> </w:t>
      </w:r>
    </w:p>
    <w:p w14:paraId="0C9BEA87"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480E2E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F8CC786"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06BE24FF" wp14:editId="479DF93E">
            <wp:extent cx="5779135" cy="4752975"/>
            <wp:effectExtent l="0" t="0" r="12065" b="1905"/>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rcRect/>
                    <a:stretch>
                      <a:fillRect/>
                    </a:stretch>
                  </pic:blipFill>
                  <pic:spPr>
                    <a:xfrm>
                      <a:off x="0" y="0"/>
                      <a:ext cx="5790662" cy="4762635"/>
                    </a:xfrm>
                    <a:prstGeom prst="rect">
                      <a:avLst/>
                    </a:prstGeom>
                    <a:noFill/>
                    <a:ln>
                      <a:noFill/>
                    </a:ln>
                  </pic:spPr>
                </pic:pic>
              </a:graphicData>
            </a:graphic>
          </wp:inline>
        </w:drawing>
      </w:r>
    </w:p>
    <w:p w14:paraId="06CF4E3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9F7D15E"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327F0F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E55250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237B495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BB8DAAE"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DAA23C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32B1F3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85A9632"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640BBA2"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C6AE38E" w14:textId="77777777" w:rsidR="00B14545" w:rsidRDefault="00B14545">
      <w:pPr>
        <w:spacing w:after="9" w:line="256" w:lineRule="auto"/>
        <w:rPr>
          <w:b/>
          <w:bCs/>
        </w:rPr>
      </w:pPr>
    </w:p>
    <w:p w14:paraId="2BA8B726" w14:textId="77777777" w:rsidR="00B14545" w:rsidRDefault="00EA7C38">
      <w:pPr>
        <w:spacing w:after="9" w:line="256" w:lineRule="auto"/>
        <w:rPr>
          <w:b/>
          <w:bCs/>
          <w:spacing w:val="0"/>
          <w:sz w:val="24"/>
          <w:szCs w:val="22"/>
        </w:rPr>
      </w:pPr>
      <w:r>
        <w:rPr>
          <w:b/>
          <w:bCs/>
        </w:rPr>
        <w:lastRenderedPageBreak/>
        <w:t>VIEW CUSTOMER PAGE:</w:t>
      </w:r>
      <w:r>
        <w:t xml:space="preserve"> </w:t>
      </w:r>
    </w:p>
    <w:p w14:paraId="0286EA53"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CD82A8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BE33AC1"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126F989E" wp14:editId="5E3E97C0">
            <wp:extent cx="5779135" cy="3992880"/>
            <wp:effectExtent l="0" t="0" r="0" b="762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extLst>
                        <a:ext uri="{28A0092B-C50C-407E-A947-70E740481C1C}">
                          <a14:useLocalDpi xmlns:a14="http://schemas.microsoft.com/office/drawing/2010/main" val="0"/>
                        </a:ext>
                      </a:extLst>
                    </a:blip>
                    <a:srcRect/>
                    <a:stretch>
                      <a:fillRect/>
                    </a:stretch>
                  </pic:blipFill>
                  <pic:spPr>
                    <a:xfrm>
                      <a:off x="0" y="0"/>
                      <a:ext cx="5779135" cy="3992880"/>
                    </a:xfrm>
                    <a:prstGeom prst="rect">
                      <a:avLst/>
                    </a:prstGeom>
                    <a:noFill/>
                    <a:ln>
                      <a:noFill/>
                    </a:ln>
                  </pic:spPr>
                </pic:pic>
              </a:graphicData>
            </a:graphic>
          </wp:inline>
        </w:drawing>
      </w:r>
    </w:p>
    <w:p w14:paraId="3751EF2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D51393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00C985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E3E407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53CDC4B"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ADBFDC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4A31DD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0BCD8E9"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7DA3CC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A5AB233"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4733DC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4168AD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2FD8F169"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0B20F6E" w14:textId="77777777" w:rsidR="00B14545" w:rsidRDefault="00B14545">
      <w:pPr>
        <w:spacing w:after="0" w:line="256" w:lineRule="auto"/>
        <w:rPr>
          <w:b/>
          <w:bCs/>
        </w:rPr>
      </w:pPr>
    </w:p>
    <w:p w14:paraId="3A06B0F9" w14:textId="77777777" w:rsidR="00B14545" w:rsidRDefault="00EA7C38">
      <w:pPr>
        <w:spacing w:after="0" w:line="256" w:lineRule="auto"/>
        <w:rPr>
          <w:b/>
          <w:bCs/>
          <w:spacing w:val="0"/>
          <w:sz w:val="24"/>
          <w:szCs w:val="22"/>
        </w:rPr>
      </w:pPr>
      <w:r>
        <w:rPr>
          <w:b/>
          <w:bCs/>
        </w:rPr>
        <w:lastRenderedPageBreak/>
        <w:t>PACKAGE PAGE:</w:t>
      </w:r>
      <w:r>
        <w:t xml:space="preserve"> </w:t>
      </w:r>
    </w:p>
    <w:p w14:paraId="2DC01B4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DE3059A"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22507CFD" wp14:editId="04D7C065">
            <wp:extent cx="5779135" cy="354457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a:extLst>
                        <a:ext uri="{28A0092B-C50C-407E-A947-70E740481C1C}">
                          <a14:useLocalDpi xmlns:a14="http://schemas.microsoft.com/office/drawing/2010/main" val="0"/>
                        </a:ext>
                      </a:extLst>
                    </a:blip>
                    <a:srcRect/>
                    <a:stretch>
                      <a:fillRect/>
                    </a:stretch>
                  </pic:blipFill>
                  <pic:spPr>
                    <a:xfrm>
                      <a:off x="0" y="0"/>
                      <a:ext cx="5779135" cy="3544570"/>
                    </a:xfrm>
                    <a:prstGeom prst="rect">
                      <a:avLst/>
                    </a:prstGeom>
                    <a:noFill/>
                    <a:ln>
                      <a:noFill/>
                    </a:ln>
                  </pic:spPr>
                </pic:pic>
              </a:graphicData>
            </a:graphic>
          </wp:inline>
        </w:drawing>
      </w:r>
    </w:p>
    <w:p w14:paraId="495AAF2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6FD31B9" w14:textId="77777777" w:rsidR="00B14545" w:rsidRDefault="00B14545">
      <w:pPr>
        <w:tabs>
          <w:tab w:val="left" w:pos="825"/>
        </w:tabs>
        <w:spacing w:after="0" w:line="240" w:lineRule="auto"/>
        <w:contextualSpacing/>
        <w:rPr>
          <w:rFonts w:eastAsia="Times New Roman" w:cs="Times New Roman"/>
          <w:b/>
          <w:sz w:val="32"/>
          <w:szCs w:val="32"/>
          <w:u w:val="single"/>
        </w:rPr>
      </w:pPr>
    </w:p>
    <w:p w14:paraId="2A694A8B" w14:textId="77777777" w:rsidR="00B14545" w:rsidRDefault="00EA7C38">
      <w:pPr>
        <w:spacing w:after="0" w:line="256" w:lineRule="auto"/>
        <w:rPr>
          <w:b/>
          <w:bCs/>
          <w:spacing w:val="0"/>
          <w:sz w:val="24"/>
          <w:szCs w:val="22"/>
        </w:rPr>
      </w:pPr>
      <w:r>
        <w:rPr>
          <w:b/>
          <w:bCs/>
        </w:rPr>
        <w:t>BOOK PACKAGE:</w:t>
      </w:r>
    </w:p>
    <w:p w14:paraId="245D832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27D1BAD"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63FC84EF" wp14:editId="69849F09">
            <wp:extent cx="5779135" cy="291592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
                      <a:extLst>
                        <a:ext uri="{28A0092B-C50C-407E-A947-70E740481C1C}">
                          <a14:useLocalDpi xmlns:a14="http://schemas.microsoft.com/office/drawing/2010/main" val="0"/>
                        </a:ext>
                      </a:extLst>
                    </a:blip>
                    <a:srcRect/>
                    <a:stretch>
                      <a:fillRect/>
                    </a:stretch>
                  </pic:blipFill>
                  <pic:spPr>
                    <a:xfrm>
                      <a:off x="0" y="0"/>
                      <a:ext cx="5779135" cy="2915920"/>
                    </a:xfrm>
                    <a:prstGeom prst="rect">
                      <a:avLst/>
                    </a:prstGeom>
                    <a:noFill/>
                    <a:ln>
                      <a:noFill/>
                    </a:ln>
                  </pic:spPr>
                </pic:pic>
              </a:graphicData>
            </a:graphic>
          </wp:inline>
        </w:drawing>
      </w:r>
    </w:p>
    <w:p w14:paraId="049B91A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F2F1997" w14:textId="77777777" w:rsidR="00B14545" w:rsidRDefault="00EA7C38">
      <w:pPr>
        <w:spacing w:after="0" w:line="256" w:lineRule="auto"/>
        <w:rPr>
          <w:b/>
          <w:bCs/>
          <w:spacing w:val="0"/>
          <w:sz w:val="24"/>
          <w:szCs w:val="22"/>
        </w:rPr>
      </w:pPr>
      <w:r>
        <w:rPr>
          <w:b/>
          <w:bCs/>
        </w:rPr>
        <w:t>VIEW PACKAGE:</w:t>
      </w:r>
      <w:r>
        <w:t xml:space="preserve"> </w:t>
      </w:r>
    </w:p>
    <w:p w14:paraId="2CF5ADF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81FBD16"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1FD610C9" wp14:editId="724EB3CD">
            <wp:extent cx="5779135" cy="3006725"/>
            <wp:effectExtent l="0" t="0" r="0" b="317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
                      <a:extLst>
                        <a:ext uri="{28A0092B-C50C-407E-A947-70E740481C1C}">
                          <a14:useLocalDpi xmlns:a14="http://schemas.microsoft.com/office/drawing/2010/main" val="0"/>
                        </a:ext>
                      </a:extLst>
                    </a:blip>
                    <a:srcRect/>
                    <a:stretch>
                      <a:fillRect/>
                    </a:stretch>
                  </pic:blipFill>
                  <pic:spPr>
                    <a:xfrm>
                      <a:off x="0" y="0"/>
                      <a:ext cx="5779135" cy="3006725"/>
                    </a:xfrm>
                    <a:prstGeom prst="rect">
                      <a:avLst/>
                    </a:prstGeom>
                    <a:noFill/>
                    <a:ln>
                      <a:noFill/>
                    </a:ln>
                  </pic:spPr>
                </pic:pic>
              </a:graphicData>
            </a:graphic>
          </wp:inline>
        </w:drawing>
      </w:r>
    </w:p>
    <w:p w14:paraId="24A5E57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B60ABF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6B31E18" w14:textId="77777777" w:rsidR="00B14545" w:rsidRDefault="00B14545">
      <w:pPr>
        <w:tabs>
          <w:tab w:val="left" w:pos="825"/>
        </w:tabs>
        <w:spacing w:after="0" w:line="240" w:lineRule="auto"/>
        <w:contextualSpacing/>
        <w:rPr>
          <w:rFonts w:eastAsia="Times New Roman" w:cs="Times New Roman"/>
          <w:b/>
          <w:sz w:val="32"/>
          <w:szCs w:val="32"/>
          <w:u w:val="single"/>
        </w:rPr>
      </w:pPr>
    </w:p>
    <w:p w14:paraId="70964AFE" w14:textId="77777777" w:rsidR="00B14545" w:rsidRDefault="00EA7C38">
      <w:pPr>
        <w:spacing w:after="0" w:line="256" w:lineRule="auto"/>
        <w:ind w:left="-5"/>
        <w:rPr>
          <w:b/>
          <w:bCs/>
          <w:spacing w:val="0"/>
          <w:sz w:val="24"/>
          <w:szCs w:val="22"/>
        </w:rPr>
      </w:pPr>
      <w:r>
        <w:rPr>
          <w:b/>
          <w:bCs/>
        </w:rPr>
        <w:t>BOOK HOTEL:</w:t>
      </w:r>
      <w:r>
        <w:t xml:space="preserve"> </w:t>
      </w:r>
    </w:p>
    <w:p w14:paraId="50C7EF07" w14:textId="77777777" w:rsidR="00B14545" w:rsidRDefault="00B14545">
      <w:pPr>
        <w:tabs>
          <w:tab w:val="left" w:pos="825"/>
        </w:tabs>
        <w:spacing w:after="0" w:line="240" w:lineRule="auto"/>
        <w:contextualSpacing/>
        <w:rPr>
          <w:rFonts w:eastAsia="Times New Roman" w:cs="Times New Roman"/>
          <w:b/>
          <w:sz w:val="32"/>
          <w:szCs w:val="32"/>
          <w:u w:val="single"/>
        </w:rPr>
      </w:pPr>
    </w:p>
    <w:p w14:paraId="2129CA05"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5054B5EF" wp14:editId="500D6708">
            <wp:extent cx="5779135" cy="303149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79135" cy="3031490"/>
                    </a:xfrm>
                    <a:prstGeom prst="rect">
                      <a:avLst/>
                    </a:prstGeom>
                    <a:noFill/>
                    <a:ln>
                      <a:noFill/>
                    </a:ln>
                  </pic:spPr>
                </pic:pic>
              </a:graphicData>
            </a:graphic>
          </wp:inline>
        </w:drawing>
      </w:r>
    </w:p>
    <w:p w14:paraId="5B37D99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8A2488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4C5F787" w14:textId="77777777" w:rsidR="00B14545" w:rsidRDefault="00B14545">
      <w:pPr>
        <w:spacing w:after="0" w:line="256" w:lineRule="auto"/>
        <w:rPr>
          <w:b/>
          <w:bCs/>
        </w:rPr>
      </w:pPr>
    </w:p>
    <w:p w14:paraId="49B5D99F" w14:textId="77777777" w:rsidR="00B14545" w:rsidRDefault="00EA7C38">
      <w:pPr>
        <w:spacing w:after="0" w:line="256" w:lineRule="auto"/>
        <w:rPr>
          <w:b/>
          <w:bCs/>
          <w:spacing w:val="0"/>
          <w:sz w:val="24"/>
          <w:szCs w:val="22"/>
        </w:rPr>
      </w:pPr>
      <w:r>
        <w:rPr>
          <w:b/>
          <w:bCs/>
        </w:rPr>
        <w:t>VIEW HOTEL:</w:t>
      </w:r>
    </w:p>
    <w:p w14:paraId="606A91F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36E651A" w14:textId="77777777" w:rsidR="00B14545" w:rsidRDefault="00EA7C38">
      <w:pPr>
        <w:tabs>
          <w:tab w:val="left" w:pos="825"/>
        </w:tabs>
        <w:spacing w:after="0" w:line="240" w:lineRule="auto"/>
        <w:contextualSpacing/>
        <w:jc w:val="center"/>
        <w:rPr>
          <w:lang w:val="en-IN" w:eastAsia="en-IN" w:bidi="mr-IN"/>
        </w:rPr>
      </w:pPr>
      <w:r>
        <w:rPr>
          <w:noProof/>
        </w:rPr>
        <w:drawing>
          <wp:inline distT="0" distB="0" distL="0" distR="0" wp14:anchorId="5D35DECA" wp14:editId="76B0D182">
            <wp:extent cx="5779135" cy="3190875"/>
            <wp:effectExtent l="0" t="0" r="0" b="9525"/>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rcRect/>
                    <a:stretch>
                      <a:fillRect/>
                    </a:stretch>
                  </pic:blipFill>
                  <pic:spPr>
                    <a:xfrm>
                      <a:off x="0" y="0"/>
                      <a:ext cx="5779135" cy="3190875"/>
                    </a:xfrm>
                    <a:prstGeom prst="rect">
                      <a:avLst/>
                    </a:prstGeom>
                    <a:noFill/>
                    <a:ln>
                      <a:noFill/>
                    </a:ln>
                  </pic:spPr>
                </pic:pic>
              </a:graphicData>
            </a:graphic>
          </wp:inline>
        </w:drawing>
      </w:r>
    </w:p>
    <w:p w14:paraId="6D29955F" w14:textId="77777777" w:rsidR="00B14545" w:rsidRDefault="00EA7C38">
      <w:pPr>
        <w:tabs>
          <w:tab w:val="left" w:pos="825"/>
        </w:tabs>
        <w:spacing w:after="0" w:line="240" w:lineRule="auto"/>
        <w:contextualSpacing/>
        <w:jc w:val="center"/>
        <w:rPr>
          <w:b/>
          <w:bCs/>
          <w:spacing w:val="0"/>
          <w:sz w:val="24"/>
          <w:szCs w:val="22"/>
        </w:rPr>
      </w:pPr>
      <w:r>
        <w:rPr>
          <w:b/>
          <w:bCs/>
        </w:rPr>
        <w:t>DESTINATION PAGE:</w:t>
      </w:r>
      <w:r>
        <w:t xml:space="preserve"> </w:t>
      </w:r>
    </w:p>
    <w:p w14:paraId="6F545253"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0E71AE3"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7862582B" wp14:editId="6FDD51D8">
            <wp:extent cx="5777865" cy="307086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a:extLst>
                        <a:ext uri="{28A0092B-C50C-407E-A947-70E740481C1C}">
                          <a14:useLocalDpi xmlns:a14="http://schemas.microsoft.com/office/drawing/2010/main" val="0"/>
                        </a:ext>
                      </a:extLst>
                    </a:blip>
                    <a:srcRect/>
                    <a:stretch>
                      <a:fillRect/>
                    </a:stretch>
                  </pic:blipFill>
                  <pic:spPr>
                    <a:xfrm>
                      <a:off x="0" y="0"/>
                      <a:ext cx="5796558" cy="3080939"/>
                    </a:xfrm>
                    <a:prstGeom prst="rect">
                      <a:avLst/>
                    </a:prstGeom>
                    <a:noFill/>
                    <a:ln>
                      <a:noFill/>
                    </a:ln>
                  </pic:spPr>
                </pic:pic>
              </a:graphicData>
            </a:graphic>
          </wp:inline>
        </w:drawing>
      </w:r>
    </w:p>
    <w:p w14:paraId="0CFF3D20" w14:textId="77777777" w:rsidR="00B14545" w:rsidRDefault="00EA7C38">
      <w:pPr>
        <w:spacing w:after="0" w:line="256" w:lineRule="auto"/>
        <w:rPr>
          <w:b/>
          <w:bCs/>
          <w:spacing w:val="0"/>
          <w:sz w:val="24"/>
          <w:szCs w:val="22"/>
        </w:rPr>
      </w:pPr>
      <w:r>
        <w:rPr>
          <w:b/>
          <w:bCs/>
        </w:rPr>
        <w:lastRenderedPageBreak/>
        <w:t>PAYMENT:</w:t>
      </w:r>
    </w:p>
    <w:p w14:paraId="36D8B31E" w14:textId="77777777" w:rsidR="00B14545" w:rsidRDefault="00B14545">
      <w:pPr>
        <w:tabs>
          <w:tab w:val="left" w:pos="825"/>
        </w:tabs>
        <w:spacing w:after="0" w:line="240" w:lineRule="auto"/>
        <w:contextualSpacing/>
        <w:jc w:val="center"/>
        <w:rPr>
          <w:lang w:val="en-IN" w:eastAsia="en-IN" w:bidi="mr-IN"/>
        </w:rPr>
      </w:pPr>
    </w:p>
    <w:p w14:paraId="325C4C1B" w14:textId="77777777" w:rsidR="00B14545" w:rsidRDefault="00B14545">
      <w:pPr>
        <w:tabs>
          <w:tab w:val="left" w:pos="825"/>
        </w:tabs>
        <w:spacing w:after="0" w:line="240" w:lineRule="auto"/>
        <w:contextualSpacing/>
        <w:jc w:val="center"/>
        <w:rPr>
          <w:lang w:val="en-IN" w:eastAsia="en-IN" w:bidi="mr-IN"/>
        </w:rPr>
      </w:pPr>
    </w:p>
    <w:p w14:paraId="19E08938"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1899BEC9" wp14:editId="5D38ED79">
            <wp:extent cx="5779135" cy="32448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rcRect/>
                    <a:stretch>
                      <a:fillRect/>
                    </a:stretch>
                  </pic:blipFill>
                  <pic:spPr>
                    <a:xfrm>
                      <a:off x="0" y="0"/>
                      <a:ext cx="5779135" cy="3244850"/>
                    </a:xfrm>
                    <a:prstGeom prst="rect">
                      <a:avLst/>
                    </a:prstGeom>
                    <a:noFill/>
                    <a:ln>
                      <a:noFill/>
                    </a:ln>
                  </pic:spPr>
                </pic:pic>
              </a:graphicData>
            </a:graphic>
          </wp:inline>
        </w:drawing>
      </w:r>
    </w:p>
    <w:p w14:paraId="55FCE1EA" w14:textId="77777777" w:rsidR="00B14545" w:rsidRDefault="00B14545">
      <w:pPr>
        <w:spacing w:after="0" w:line="256" w:lineRule="auto"/>
        <w:ind w:left="-5"/>
        <w:rPr>
          <w:b/>
          <w:bCs/>
        </w:rPr>
      </w:pPr>
    </w:p>
    <w:p w14:paraId="6173AD2A" w14:textId="77777777" w:rsidR="00B14545" w:rsidRDefault="00EA7C38">
      <w:pPr>
        <w:spacing w:after="0" w:line="256" w:lineRule="auto"/>
        <w:ind w:left="-5"/>
        <w:rPr>
          <w:spacing w:val="0"/>
          <w:sz w:val="24"/>
          <w:szCs w:val="22"/>
        </w:rPr>
      </w:pPr>
      <w:r>
        <w:rPr>
          <w:b/>
          <w:bCs/>
        </w:rPr>
        <w:t>DELETE ALL:</w:t>
      </w:r>
      <w:r>
        <w:t xml:space="preserve"> </w:t>
      </w:r>
    </w:p>
    <w:p w14:paraId="2DC71853"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9FCE97D"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noProof/>
        </w:rPr>
        <w:drawing>
          <wp:inline distT="0" distB="0" distL="0" distR="0" wp14:anchorId="6BFB2D98" wp14:editId="1E111CFA">
            <wp:extent cx="5779135" cy="3134360"/>
            <wp:effectExtent l="0" t="0" r="0" b="889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a:extLst>
                        <a:ext uri="{28A0092B-C50C-407E-A947-70E740481C1C}">
                          <a14:useLocalDpi xmlns:a14="http://schemas.microsoft.com/office/drawing/2010/main" val="0"/>
                        </a:ext>
                      </a:extLst>
                    </a:blip>
                    <a:srcRect/>
                    <a:stretch>
                      <a:fillRect/>
                    </a:stretch>
                  </pic:blipFill>
                  <pic:spPr>
                    <a:xfrm>
                      <a:off x="0" y="0"/>
                      <a:ext cx="5779135" cy="3134360"/>
                    </a:xfrm>
                    <a:prstGeom prst="rect">
                      <a:avLst/>
                    </a:prstGeom>
                    <a:noFill/>
                    <a:ln>
                      <a:noFill/>
                    </a:ln>
                  </pic:spPr>
                </pic:pic>
              </a:graphicData>
            </a:graphic>
          </wp:inline>
        </w:drawing>
      </w:r>
    </w:p>
    <w:p w14:paraId="0696493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E84610E"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78C4342" w14:textId="77777777" w:rsidR="00B14545" w:rsidRDefault="00EA7C38" w:rsidP="004D7F8C">
      <w:pPr>
        <w:rPr>
          <w:rFonts w:eastAsia="Times New Roman" w:cs="Times New Roman"/>
          <w:sz w:val="32"/>
          <w:szCs w:val="32"/>
          <w:u w:val="single"/>
        </w:rPr>
      </w:pPr>
      <w:r>
        <w:rPr>
          <w:noProof/>
        </w:rPr>
        <w:drawing>
          <wp:inline distT="0" distB="0" distL="0" distR="0" wp14:anchorId="119166EF" wp14:editId="12269693">
            <wp:extent cx="5549900" cy="320865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3">
                      <a:extLst>
                        <a:ext uri="{28A0092B-C50C-407E-A947-70E740481C1C}">
                          <a14:useLocalDpi xmlns:a14="http://schemas.microsoft.com/office/drawing/2010/main" val="0"/>
                        </a:ext>
                      </a:extLst>
                    </a:blip>
                    <a:srcRect/>
                    <a:stretch>
                      <a:fillRect/>
                    </a:stretch>
                  </pic:blipFill>
                  <pic:spPr>
                    <a:xfrm>
                      <a:off x="0" y="0"/>
                      <a:ext cx="5565592" cy="3218099"/>
                    </a:xfrm>
                    <a:prstGeom prst="rect">
                      <a:avLst/>
                    </a:prstGeom>
                    <a:noFill/>
                    <a:ln>
                      <a:noFill/>
                    </a:ln>
                  </pic:spPr>
                </pic:pic>
              </a:graphicData>
            </a:graphic>
          </wp:inline>
        </w:drawing>
      </w:r>
    </w:p>
    <w:p w14:paraId="6AFD0767"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811DEC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09B279E"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B4BB742"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2C2372B"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FCB3E7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3275C6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80FBB3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E8E463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3284A8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BC0E14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18E795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1D0F843"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8D0E20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07C0F8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26C272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A26C1B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BE3168B"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1E4DD1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4037CDF"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rFonts w:eastAsia="Times New Roman" w:cs="Times New Roman"/>
          <w:b/>
          <w:sz w:val="32"/>
          <w:szCs w:val="32"/>
          <w:u w:val="single"/>
        </w:rPr>
        <w:t>CONCLUSION</w:t>
      </w:r>
    </w:p>
    <w:p w14:paraId="24DA60F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8C6910F" w14:textId="77777777" w:rsidR="00B14545" w:rsidRDefault="00EA7C38">
      <w:pPr>
        <w:numPr>
          <w:ilvl w:val="0"/>
          <w:numId w:val="8"/>
        </w:numPr>
        <w:tabs>
          <w:tab w:val="clear" w:pos="420"/>
          <w:tab w:val="left" w:pos="825"/>
        </w:tabs>
        <w:spacing w:after="0" w:line="240" w:lineRule="auto"/>
        <w:contextualSpacing/>
        <w:rPr>
          <w:rFonts w:eastAsia="Times New Roman" w:cs="Times New Roman"/>
          <w:bCs/>
          <w:sz w:val="28"/>
          <w:szCs w:val="28"/>
          <w:lang w:val="en-IN"/>
        </w:rPr>
      </w:pPr>
      <w:r>
        <w:rPr>
          <w:rFonts w:eastAsia="Times New Roman" w:cs="Times New Roman"/>
          <w:b/>
          <w:sz w:val="28"/>
          <w:szCs w:val="28"/>
          <w:lang w:val="en-IN"/>
        </w:rPr>
        <w:t>“</w:t>
      </w:r>
      <w:r>
        <w:rPr>
          <w:rFonts w:eastAsia="Times New Roman" w:cs="Times New Roman"/>
          <w:bCs/>
          <w:sz w:val="28"/>
          <w:szCs w:val="28"/>
          <w:lang w:val="en-IN"/>
        </w:rPr>
        <w:t>Tours and travel management system” simplifies the management process in travelling.</w:t>
      </w:r>
    </w:p>
    <w:p w14:paraId="24B7E888" w14:textId="77777777" w:rsidR="00B14545" w:rsidRDefault="00B14545">
      <w:pPr>
        <w:tabs>
          <w:tab w:val="left" w:pos="825"/>
        </w:tabs>
        <w:spacing w:after="0" w:line="240" w:lineRule="auto"/>
        <w:contextualSpacing/>
        <w:rPr>
          <w:rFonts w:eastAsia="Times New Roman" w:cs="Times New Roman"/>
          <w:bCs/>
          <w:sz w:val="28"/>
          <w:szCs w:val="28"/>
          <w:lang w:val="en-IN"/>
        </w:rPr>
      </w:pPr>
    </w:p>
    <w:p w14:paraId="3E607B74" w14:textId="77777777" w:rsidR="00B14545" w:rsidRDefault="00EA7C38">
      <w:pPr>
        <w:numPr>
          <w:ilvl w:val="0"/>
          <w:numId w:val="8"/>
        </w:numPr>
        <w:tabs>
          <w:tab w:val="clear" w:pos="420"/>
          <w:tab w:val="left" w:pos="825"/>
        </w:tabs>
        <w:spacing w:after="0" w:line="240" w:lineRule="auto"/>
        <w:contextualSpacing/>
        <w:rPr>
          <w:rFonts w:eastAsia="Times New Roman" w:cs="Times New Roman"/>
          <w:bCs/>
          <w:sz w:val="28"/>
          <w:szCs w:val="28"/>
          <w:lang w:val="en-IN"/>
        </w:rPr>
      </w:pPr>
      <w:r>
        <w:rPr>
          <w:rFonts w:eastAsia="Times New Roman" w:cs="Times New Roman"/>
          <w:bCs/>
          <w:sz w:val="28"/>
          <w:szCs w:val="28"/>
          <w:lang w:val="en-IN"/>
        </w:rPr>
        <w:t>Fast processing and immediate result with high security.</w:t>
      </w:r>
    </w:p>
    <w:p w14:paraId="166CE703" w14:textId="77777777" w:rsidR="00B14545" w:rsidRDefault="00B14545">
      <w:pPr>
        <w:tabs>
          <w:tab w:val="left" w:pos="825"/>
        </w:tabs>
        <w:spacing w:after="0" w:line="240" w:lineRule="auto"/>
        <w:contextualSpacing/>
        <w:rPr>
          <w:rFonts w:eastAsia="Times New Roman" w:cs="Times New Roman"/>
          <w:bCs/>
          <w:sz w:val="28"/>
          <w:szCs w:val="28"/>
          <w:lang w:val="en-IN"/>
        </w:rPr>
      </w:pPr>
    </w:p>
    <w:p w14:paraId="6AE717B5" w14:textId="77777777" w:rsidR="00B14545" w:rsidRDefault="00EA7C38">
      <w:pPr>
        <w:numPr>
          <w:ilvl w:val="0"/>
          <w:numId w:val="8"/>
        </w:numPr>
        <w:tabs>
          <w:tab w:val="clear" w:pos="420"/>
          <w:tab w:val="left" w:pos="825"/>
        </w:tabs>
        <w:spacing w:after="0" w:line="240" w:lineRule="auto"/>
        <w:contextualSpacing/>
        <w:rPr>
          <w:rFonts w:eastAsia="Times New Roman" w:cs="Times New Roman"/>
          <w:bCs/>
          <w:sz w:val="28"/>
          <w:szCs w:val="28"/>
          <w:lang w:val="en-IN"/>
        </w:rPr>
      </w:pPr>
      <w:r>
        <w:rPr>
          <w:rFonts w:eastAsia="Times New Roman" w:cs="Times New Roman"/>
          <w:bCs/>
          <w:sz w:val="28"/>
          <w:szCs w:val="28"/>
          <w:lang w:val="en-IN"/>
        </w:rPr>
        <w:t>Minimizing human effort and cost efficient database.</w:t>
      </w:r>
    </w:p>
    <w:p w14:paraId="3E856EBE" w14:textId="77777777" w:rsidR="00B14545" w:rsidRDefault="00B14545">
      <w:pPr>
        <w:tabs>
          <w:tab w:val="left" w:pos="825"/>
        </w:tabs>
        <w:spacing w:after="0" w:line="240" w:lineRule="auto"/>
        <w:contextualSpacing/>
        <w:rPr>
          <w:rFonts w:eastAsia="Times New Roman" w:cs="Times New Roman"/>
          <w:bCs/>
          <w:sz w:val="28"/>
          <w:szCs w:val="28"/>
          <w:lang w:val="en-IN"/>
        </w:rPr>
      </w:pPr>
    </w:p>
    <w:p w14:paraId="1FF64FC2" w14:textId="77777777" w:rsidR="00B14545" w:rsidRDefault="00EA7C38">
      <w:pPr>
        <w:numPr>
          <w:ilvl w:val="0"/>
          <w:numId w:val="8"/>
        </w:numPr>
        <w:tabs>
          <w:tab w:val="clear" w:pos="420"/>
          <w:tab w:val="left" w:pos="825"/>
        </w:tabs>
        <w:spacing w:after="0" w:line="240" w:lineRule="auto"/>
        <w:contextualSpacing/>
        <w:rPr>
          <w:rFonts w:eastAsia="Times New Roman" w:cs="Times New Roman"/>
          <w:bCs/>
          <w:sz w:val="28"/>
          <w:szCs w:val="28"/>
          <w:lang w:val="en-IN"/>
        </w:rPr>
      </w:pPr>
      <w:r>
        <w:rPr>
          <w:rFonts w:eastAsia="Times New Roman" w:cs="Times New Roman"/>
          <w:bCs/>
          <w:sz w:val="28"/>
          <w:szCs w:val="28"/>
          <w:lang w:val="en-IN"/>
        </w:rPr>
        <w:t>Navigation through site is easy.</w:t>
      </w:r>
    </w:p>
    <w:p w14:paraId="475E8C0F" w14:textId="77777777" w:rsidR="00B14545" w:rsidRDefault="00B14545">
      <w:pPr>
        <w:tabs>
          <w:tab w:val="left" w:pos="825"/>
        </w:tabs>
        <w:spacing w:after="0" w:line="240" w:lineRule="auto"/>
        <w:contextualSpacing/>
        <w:rPr>
          <w:rFonts w:eastAsia="Times New Roman" w:cs="Times New Roman"/>
          <w:bCs/>
          <w:sz w:val="28"/>
          <w:szCs w:val="28"/>
          <w:lang w:val="en-IN"/>
        </w:rPr>
      </w:pPr>
    </w:p>
    <w:p w14:paraId="112FF956" w14:textId="77777777" w:rsidR="00B14545" w:rsidRDefault="00EA7C38">
      <w:pPr>
        <w:tabs>
          <w:tab w:val="left" w:pos="825"/>
        </w:tabs>
        <w:spacing w:after="0" w:line="240" w:lineRule="auto"/>
        <w:contextualSpacing/>
        <w:rPr>
          <w:rFonts w:eastAsia="Times New Roman" w:cs="Times New Roman"/>
          <w:bCs/>
          <w:sz w:val="28"/>
          <w:szCs w:val="28"/>
          <w:lang w:val="en-IN"/>
        </w:rPr>
      </w:pPr>
      <w:r>
        <w:rPr>
          <w:rFonts w:eastAsia="Times New Roman" w:cs="Times New Roman"/>
          <w:bCs/>
          <w:sz w:val="28"/>
          <w:szCs w:val="28"/>
          <w:lang w:val="en-IN"/>
        </w:rPr>
        <w:t xml:space="preserve">         </w:t>
      </w:r>
    </w:p>
    <w:p w14:paraId="787D229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3A41C12"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9D5C111" w14:textId="77777777" w:rsidR="00B14545" w:rsidRDefault="00B14545">
      <w:pPr>
        <w:tabs>
          <w:tab w:val="left" w:pos="825"/>
        </w:tabs>
        <w:spacing w:after="0" w:line="240" w:lineRule="auto"/>
        <w:contextualSpacing/>
        <w:jc w:val="center"/>
        <w:rPr>
          <w:rFonts w:eastAsia="Times New Roman" w:cs="Times New Roman"/>
          <w:bCs/>
          <w:sz w:val="32"/>
          <w:szCs w:val="32"/>
        </w:rPr>
      </w:pPr>
    </w:p>
    <w:p w14:paraId="185CA3F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50BC94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20363EC7"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C132DC9"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6D05B8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25405E9"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C739A81"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9FB1F0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1E32DE9"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365049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56E9AA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F300288"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FDDC7F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A4E11A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008C860"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BFC035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E19BD43"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C7E68D6"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7888CE1A"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3357BF0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847FB28" w14:textId="77777777" w:rsidR="00B14545" w:rsidRDefault="00B14545">
      <w:pPr>
        <w:tabs>
          <w:tab w:val="left" w:pos="825"/>
        </w:tabs>
        <w:spacing w:after="0" w:line="240" w:lineRule="auto"/>
        <w:contextualSpacing/>
        <w:jc w:val="both"/>
        <w:rPr>
          <w:rFonts w:eastAsia="Times New Roman" w:cs="Times New Roman"/>
          <w:b/>
          <w:sz w:val="32"/>
          <w:szCs w:val="32"/>
          <w:u w:val="single"/>
        </w:rPr>
      </w:pPr>
    </w:p>
    <w:p w14:paraId="0C7B0D4B" w14:textId="77777777" w:rsidR="00B14545" w:rsidRDefault="00EA7C38">
      <w:pPr>
        <w:tabs>
          <w:tab w:val="left" w:pos="825"/>
        </w:tabs>
        <w:spacing w:after="0" w:line="240" w:lineRule="auto"/>
        <w:contextualSpacing/>
        <w:jc w:val="center"/>
        <w:rPr>
          <w:rFonts w:eastAsia="Times New Roman" w:cs="Times New Roman"/>
          <w:b/>
          <w:sz w:val="32"/>
          <w:szCs w:val="32"/>
          <w:u w:val="single"/>
        </w:rPr>
      </w:pPr>
      <w:r>
        <w:rPr>
          <w:rFonts w:eastAsia="Times New Roman" w:cs="Times New Roman"/>
          <w:b/>
          <w:sz w:val="32"/>
          <w:szCs w:val="32"/>
          <w:u w:val="single"/>
        </w:rPr>
        <w:t>REFERENCES</w:t>
      </w:r>
    </w:p>
    <w:p w14:paraId="67B9AEF7"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97A26D3" w14:textId="77777777" w:rsidR="00B14545" w:rsidRDefault="00EA7C38">
      <w:pPr>
        <w:spacing w:after="126"/>
        <w:ind w:left="10" w:right="62"/>
        <w:rPr>
          <w:spacing w:val="0"/>
          <w:sz w:val="28"/>
          <w:szCs w:val="28"/>
        </w:rPr>
      </w:pPr>
      <w:r>
        <w:rPr>
          <w:sz w:val="28"/>
          <w:szCs w:val="28"/>
        </w:rPr>
        <w:t>We have taken references from many resources like YouTube and many websites.</w:t>
      </w:r>
    </w:p>
    <w:p w14:paraId="3E305879" w14:textId="77777777" w:rsidR="00B14545" w:rsidRDefault="00B14545">
      <w:pPr>
        <w:spacing w:after="126"/>
        <w:ind w:left="10" w:right="62"/>
      </w:pPr>
    </w:p>
    <w:p w14:paraId="5FBF0268" w14:textId="77777777" w:rsidR="00B14545" w:rsidRDefault="00EA7C38">
      <w:pPr>
        <w:spacing w:after="146"/>
        <w:ind w:left="10" w:right="62"/>
      </w:pPr>
      <w:r>
        <w:t xml:space="preserve">Websites: </w:t>
      </w:r>
    </w:p>
    <w:p w14:paraId="3DCC3190" w14:textId="77777777" w:rsidR="00B14545" w:rsidRDefault="00000000">
      <w:pPr>
        <w:numPr>
          <w:ilvl w:val="0"/>
          <w:numId w:val="9"/>
        </w:numPr>
        <w:spacing w:after="90" w:line="256" w:lineRule="auto"/>
        <w:ind w:hanging="360"/>
        <w:rPr>
          <w:sz w:val="28"/>
          <w:szCs w:val="24"/>
        </w:rPr>
      </w:pPr>
      <w:hyperlink r:id="rId24" w:history="1">
        <w:r w:rsidR="00EA7C38">
          <w:rPr>
            <w:rStyle w:val="Hyperlink"/>
            <w:sz w:val="28"/>
            <w:szCs w:val="24"/>
          </w:rPr>
          <w:t>https://www.w3schools.com</w:t>
        </w:r>
      </w:hyperlink>
    </w:p>
    <w:p w14:paraId="5D963CB9" w14:textId="77777777" w:rsidR="00B14545" w:rsidRDefault="00000000">
      <w:pPr>
        <w:numPr>
          <w:ilvl w:val="0"/>
          <w:numId w:val="9"/>
        </w:numPr>
        <w:spacing w:after="90" w:line="256" w:lineRule="auto"/>
        <w:ind w:hanging="360"/>
        <w:rPr>
          <w:sz w:val="28"/>
          <w:szCs w:val="24"/>
        </w:rPr>
      </w:pPr>
      <w:hyperlink r:id="rId25" w:history="1">
        <w:r w:rsidR="00EA7C38">
          <w:rPr>
            <w:rStyle w:val="Hyperlink"/>
            <w:sz w:val="28"/>
            <w:szCs w:val="24"/>
          </w:rPr>
          <w:t>https://www.javatpoint.com</w:t>
        </w:r>
      </w:hyperlink>
    </w:p>
    <w:p w14:paraId="67A4761F" w14:textId="77777777" w:rsidR="00B14545" w:rsidRDefault="00000000">
      <w:pPr>
        <w:numPr>
          <w:ilvl w:val="0"/>
          <w:numId w:val="9"/>
        </w:numPr>
        <w:spacing w:after="90" w:line="256" w:lineRule="auto"/>
        <w:ind w:hanging="360"/>
        <w:rPr>
          <w:rStyle w:val="Hyperlink"/>
        </w:rPr>
      </w:pPr>
      <w:hyperlink r:id="rId26" w:history="1">
        <w:r w:rsidR="00EA7C38">
          <w:rPr>
            <w:rStyle w:val="Hyperlink"/>
            <w:sz w:val="28"/>
            <w:szCs w:val="24"/>
          </w:rPr>
          <w:t>https://www.codecademy.com</w:t>
        </w:r>
      </w:hyperlink>
    </w:p>
    <w:p w14:paraId="2B547933" w14:textId="77777777" w:rsidR="00B14545" w:rsidRDefault="00000000">
      <w:pPr>
        <w:numPr>
          <w:ilvl w:val="0"/>
          <w:numId w:val="9"/>
        </w:numPr>
        <w:spacing w:after="90" w:line="256" w:lineRule="auto"/>
        <w:ind w:hanging="360"/>
        <w:rPr>
          <w:color w:val="00000A"/>
        </w:rPr>
      </w:pPr>
      <w:hyperlink r:id="rId27" w:history="1">
        <w:r w:rsidR="00EA7C38">
          <w:rPr>
            <w:rStyle w:val="Hyperlink"/>
            <w:sz w:val="28"/>
            <w:szCs w:val="24"/>
          </w:rPr>
          <w:t>https://www.stackoverflow.com</w:t>
        </w:r>
      </w:hyperlink>
    </w:p>
    <w:p w14:paraId="62BA6F9E" w14:textId="77777777" w:rsidR="00B14545" w:rsidRDefault="00B14545">
      <w:pPr>
        <w:spacing w:after="136" w:line="256" w:lineRule="auto"/>
        <w:rPr>
          <w:sz w:val="28"/>
          <w:szCs w:val="22"/>
        </w:rPr>
      </w:pPr>
    </w:p>
    <w:p w14:paraId="2558F54A" w14:textId="77777777" w:rsidR="00B14545" w:rsidRDefault="00B14545" w:rsidP="000A54FC">
      <w:pPr>
        <w:pStyle w:val="ListParagraph"/>
        <w:spacing w:after="115" w:line="256" w:lineRule="auto"/>
        <w:rPr>
          <w:rStyle w:val="Hyperlink"/>
        </w:rPr>
      </w:pPr>
    </w:p>
    <w:p w14:paraId="60C6D92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4785424C"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E4D3FFD"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549CB9B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B8D24B4"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0C5DFF7"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122DC0A7"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004489CF"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p w14:paraId="60677415" w14:textId="77777777" w:rsidR="00B14545" w:rsidRDefault="00B14545">
      <w:pPr>
        <w:tabs>
          <w:tab w:val="left" w:pos="825"/>
        </w:tabs>
        <w:spacing w:after="0" w:line="240" w:lineRule="auto"/>
        <w:contextualSpacing/>
        <w:jc w:val="center"/>
        <w:rPr>
          <w:rFonts w:eastAsia="Times New Roman" w:cs="Times New Roman"/>
          <w:b/>
          <w:sz w:val="32"/>
          <w:szCs w:val="32"/>
          <w:u w:val="single"/>
        </w:rPr>
      </w:pPr>
    </w:p>
    <w:sectPr w:rsidR="00B14545">
      <w:head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83255" w14:textId="77777777" w:rsidR="003915DD" w:rsidRDefault="003915DD">
      <w:pPr>
        <w:spacing w:line="240" w:lineRule="auto"/>
      </w:pPr>
      <w:r>
        <w:separator/>
      </w:r>
    </w:p>
  </w:endnote>
  <w:endnote w:type="continuationSeparator" w:id="0">
    <w:p w14:paraId="6F72F0AB" w14:textId="77777777" w:rsidR="003915DD" w:rsidRDefault="003915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he times roman">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The roman times">
    <w:altName w:val="Times New Roman"/>
    <w:charset w:val="00"/>
    <w:family w:val="roman"/>
    <w:pitch w:val="default"/>
  </w:font>
  <w:font w:name="Segoe UIThe times roman">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95F47" w14:textId="77777777" w:rsidR="003915DD" w:rsidRDefault="003915DD">
      <w:pPr>
        <w:spacing w:after="0"/>
      </w:pPr>
      <w:r>
        <w:separator/>
      </w:r>
    </w:p>
  </w:footnote>
  <w:footnote w:type="continuationSeparator" w:id="0">
    <w:p w14:paraId="43FBC579" w14:textId="77777777" w:rsidR="003915DD" w:rsidRDefault="003915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7C712" w14:textId="77777777" w:rsidR="00B14545" w:rsidRDefault="00B14545">
    <w:pPr>
      <w:pStyle w:val="Header"/>
      <w:jc w:val="both"/>
      <w:rPr>
        <w:rFonts w:asciiTheme="majorHAnsi" w:hAnsiTheme="majorHAnsi"/>
        <w:b/>
        <w:sz w:val="30"/>
        <w:szCs w:val="3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099A05"/>
    <w:multiLevelType w:val="singleLevel"/>
    <w:tmpl w:val="E4099A05"/>
    <w:lvl w:ilvl="0">
      <w:start w:val="1"/>
      <w:numFmt w:val="bullet"/>
      <w:lvlText w:val=""/>
      <w:lvlJc w:val="left"/>
      <w:pPr>
        <w:tabs>
          <w:tab w:val="left" w:pos="420"/>
        </w:tabs>
        <w:ind w:left="830" w:hanging="420"/>
      </w:pPr>
      <w:rPr>
        <w:rFonts w:ascii="Wingdings" w:hAnsi="Wingdings" w:hint="default"/>
      </w:rPr>
    </w:lvl>
  </w:abstractNum>
  <w:abstractNum w:abstractNumId="1" w15:restartNumberingAfterBreak="0">
    <w:nsid w:val="21D22262"/>
    <w:multiLevelType w:val="multilevel"/>
    <w:tmpl w:val="21D22262"/>
    <w:lvl w:ilvl="0">
      <w:start w:val="1"/>
      <w:numFmt w:val="bullet"/>
      <w:lvlText w:val="•"/>
      <w:lvlJc w:val="left"/>
      <w:pPr>
        <w:ind w:left="705" w:firstLine="0"/>
      </w:pPr>
      <w:rPr>
        <w:rFonts w:ascii="Arial" w:eastAsia="Arial" w:hAnsi="Arial" w:cs="Arial"/>
        <w:b w:val="0"/>
        <w:i w:val="0"/>
        <w:strike w:val="0"/>
        <w:dstrike w:val="0"/>
        <w:color w:val="00000A"/>
        <w:sz w:val="24"/>
        <w:szCs w:val="24"/>
        <w:u w:val="none" w:color="000000"/>
        <w:vertAlign w:val="baseline"/>
      </w:rPr>
    </w:lvl>
    <w:lvl w:ilvl="1">
      <w:start w:val="1"/>
      <w:numFmt w:val="bullet"/>
      <w:lvlText w:val="o"/>
      <w:lvlJc w:val="left"/>
      <w:pPr>
        <w:ind w:left="1440" w:firstLine="0"/>
      </w:pPr>
      <w:rPr>
        <w:rFonts w:ascii="Segoe UI Symbol" w:eastAsia="Segoe UI Symbol" w:hAnsi="Segoe UI Symbol" w:cs="Segoe UI Symbol"/>
        <w:b w:val="0"/>
        <w:i w:val="0"/>
        <w:strike w:val="0"/>
        <w:dstrike w:val="0"/>
        <w:color w:val="00000A"/>
        <w:sz w:val="24"/>
        <w:szCs w:val="24"/>
        <w:u w:val="none" w:color="000000"/>
        <w:vertAlign w:val="baseline"/>
      </w:rPr>
    </w:lvl>
    <w:lvl w:ilvl="2">
      <w:start w:val="1"/>
      <w:numFmt w:val="bullet"/>
      <w:lvlText w:val="▪"/>
      <w:lvlJc w:val="left"/>
      <w:pPr>
        <w:ind w:left="2160" w:firstLine="0"/>
      </w:pPr>
      <w:rPr>
        <w:rFonts w:ascii="Segoe UI Symbol" w:eastAsia="Segoe UI Symbol" w:hAnsi="Segoe UI Symbol" w:cs="Segoe UI Symbol"/>
        <w:b w:val="0"/>
        <w:i w:val="0"/>
        <w:strike w:val="0"/>
        <w:dstrike w:val="0"/>
        <w:color w:val="00000A"/>
        <w:sz w:val="24"/>
        <w:szCs w:val="24"/>
        <w:u w:val="none" w:color="000000"/>
        <w:vertAlign w:val="baseline"/>
      </w:rPr>
    </w:lvl>
    <w:lvl w:ilvl="3">
      <w:start w:val="1"/>
      <w:numFmt w:val="bullet"/>
      <w:lvlText w:val="•"/>
      <w:lvlJc w:val="left"/>
      <w:pPr>
        <w:ind w:left="2880" w:firstLine="0"/>
      </w:pPr>
      <w:rPr>
        <w:rFonts w:ascii="Arial" w:eastAsia="Arial" w:hAnsi="Arial" w:cs="Arial"/>
        <w:b w:val="0"/>
        <w:i w:val="0"/>
        <w:strike w:val="0"/>
        <w:dstrike w:val="0"/>
        <w:color w:val="00000A"/>
        <w:sz w:val="24"/>
        <w:szCs w:val="24"/>
        <w:u w:val="none" w:color="000000"/>
        <w:vertAlign w:val="baseline"/>
      </w:rPr>
    </w:lvl>
    <w:lvl w:ilvl="4">
      <w:start w:val="1"/>
      <w:numFmt w:val="bullet"/>
      <w:lvlText w:val="o"/>
      <w:lvlJc w:val="left"/>
      <w:pPr>
        <w:ind w:left="3600" w:firstLine="0"/>
      </w:pPr>
      <w:rPr>
        <w:rFonts w:ascii="Segoe UI Symbol" w:eastAsia="Segoe UI Symbol" w:hAnsi="Segoe UI Symbol" w:cs="Segoe UI Symbol"/>
        <w:b w:val="0"/>
        <w:i w:val="0"/>
        <w:strike w:val="0"/>
        <w:dstrike w:val="0"/>
        <w:color w:val="00000A"/>
        <w:sz w:val="24"/>
        <w:szCs w:val="24"/>
        <w:u w:val="none" w:color="000000"/>
        <w:vertAlign w:val="baseline"/>
      </w:rPr>
    </w:lvl>
    <w:lvl w:ilvl="5">
      <w:start w:val="1"/>
      <w:numFmt w:val="bullet"/>
      <w:lvlText w:val="▪"/>
      <w:lvlJc w:val="left"/>
      <w:pPr>
        <w:ind w:left="4320" w:firstLine="0"/>
      </w:pPr>
      <w:rPr>
        <w:rFonts w:ascii="Segoe UI Symbol" w:eastAsia="Segoe UI Symbol" w:hAnsi="Segoe UI Symbol" w:cs="Segoe UI Symbol"/>
        <w:b w:val="0"/>
        <w:i w:val="0"/>
        <w:strike w:val="0"/>
        <w:dstrike w:val="0"/>
        <w:color w:val="00000A"/>
        <w:sz w:val="24"/>
        <w:szCs w:val="24"/>
        <w:u w:val="none" w:color="000000"/>
        <w:vertAlign w:val="baseline"/>
      </w:rPr>
    </w:lvl>
    <w:lvl w:ilvl="6">
      <w:start w:val="1"/>
      <w:numFmt w:val="bullet"/>
      <w:lvlText w:val="•"/>
      <w:lvlJc w:val="left"/>
      <w:pPr>
        <w:ind w:left="5040" w:firstLine="0"/>
      </w:pPr>
      <w:rPr>
        <w:rFonts w:ascii="Arial" w:eastAsia="Arial" w:hAnsi="Arial" w:cs="Arial"/>
        <w:b w:val="0"/>
        <w:i w:val="0"/>
        <w:strike w:val="0"/>
        <w:dstrike w:val="0"/>
        <w:color w:val="00000A"/>
        <w:sz w:val="24"/>
        <w:szCs w:val="24"/>
        <w:u w:val="none" w:color="000000"/>
        <w:vertAlign w:val="baseline"/>
      </w:rPr>
    </w:lvl>
    <w:lvl w:ilvl="7">
      <w:start w:val="1"/>
      <w:numFmt w:val="bullet"/>
      <w:lvlText w:val="o"/>
      <w:lvlJc w:val="left"/>
      <w:pPr>
        <w:ind w:left="5760" w:firstLine="0"/>
      </w:pPr>
      <w:rPr>
        <w:rFonts w:ascii="Segoe UI Symbol" w:eastAsia="Segoe UI Symbol" w:hAnsi="Segoe UI Symbol" w:cs="Segoe UI Symbol"/>
        <w:b w:val="0"/>
        <w:i w:val="0"/>
        <w:strike w:val="0"/>
        <w:dstrike w:val="0"/>
        <w:color w:val="00000A"/>
        <w:sz w:val="24"/>
        <w:szCs w:val="24"/>
        <w:u w:val="none" w:color="000000"/>
        <w:vertAlign w:val="baseline"/>
      </w:rPr>
    </w:lvl>
    <w:lvl w:ilvl="8">
      <w:start w:val="1"/>
      <w:numFmt w:val="bullet"/>
      <w:lvlText w:val="▪"/>
      <w:lvlJc w:val="left"/>
      <w:pPr>
        <w:ind w:left="6480" w:firstLine="0"/>
      </w:pPr>
      <w:rPr>
        <w:rFonts w:ascii="Segoe UI Symbol" w:eastAsia="Segoe UI Symbol" w:hAnsi="Segoe UI Symbol" w:cs="Segoe UI Symbol"/>
        <w:b w:val="0"/>
        <w:i w:val="0"/>
        <w:strike w:val="0"/>
        <w:dstrike w:val="0"/>
        <w:color w:val="00000A"/>
        <w:sz w:val="24"/>
        <w:szCs w:val="24"/>
        <w:u w:val="none" w:color="000000"/>
        <w:vertAlign w:val="baseline"/>
      </w:rPr>
    </w:lvl>
  </w:abstractNum>
  <w:abstractNum w:abstractNumId="2" w15:restartNumberingAfterBreak="0">
    <w:nsid w:val="248363F6"/>
    <w:multiLevelType w:val="multilevel"/>
    <w:tmpl w:val="248363F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29037F91"/>
    <w:multiLevelType w:val="multilevel"/>
    <w:tmpl w:val="29037F91"/>
    <w:lvl w:ilvl="0">
      <w:start w:val="1"/>
      <w:numFmt w:val="decimal"/>
      <w:lvlText w:val="%1."/>
      <w:lvlJc w:val="left"/>
      <w:pPr>
        <w:ind w:left="773" w:hanging="254"/>
      </w:pPr>
      <w:rPr>
        <w:rFonts w:ascii="Times New Roman" w:eastAsia="Times New Roman" w:hAnsi="Times New Roman" w:cs="Times New Roman" w:hint="default"/>
        <w:spacing w:val="0"/>
        <w:w w:val="99"/>
        <w:sz w:val="24"/>
        <w:szCs w:val="24"/>
        <w:lang w:val="en-US" w:eastAsia="en-US" w:bidi="ar-SA"/>
      </w:rPr>
    </w:lvl>
    <w:lvl w:ilvl="1">
      <w:numFmt w:val="bullet"/>
      <w:lvlText w:val="•"/>
      <w:lvlJc w:val="left"/>
      <w:pPr>
        <w:ind w:left="1668" w:hanging="254"/>
      </w:pPr>
      <w:rPr>
        <w:rFonts w:hint="default"/>
        <w:lang w:val="en-US" w:eastAsia="en-US" w:bidi="ar-SA"/>
      </w:rPr>
    </w:lvl>
    <w:lvl w:ilvl="2">
      <w:numFmt w:val="bullet"/>
      <w:lvlText w:val="•"/>
      <w:lvlJc w:val="left"/>
      <w:pPr>
        <w:ind w:left="2556" w:hanging="254"/>
      </w:pPr>
      <w:rPr>
        <w:rFonts w:hint="default"/>
        <w:lang w:val="en-US" w:eastAsia="en-US" w:bidi="ar-SA"/>
      </w:rPr>
    </w:lvl>
    <w:lvl w:ilvl="3">
      <w:numFmt w:val="bullet"/>
      <w:lvlText w:val="•"/>
      <w:lvlJc w:val="left"/>
      <w:pPr>
        <w:ind w:left="3444" w:hanging="254"/>
      </w:pPr>
      <w:rPr>
        <w:rFonts w:hint="default"/>
        <w:lang w:val="en-US" w:eastAsia="en-US" w:bidi="ar-SA"/>
      </w:rPr>
    </w:lvl>
    <w:lvl w:ilvl="4">
      <w:numFmt w:val="bullet"/>
      <w:lvlText w:val="•"/>
      <w:lvlJc w:val="left"/>
      <w:pPr>
        <w:ind w:left="4332" w:hanging="254"/>
      </w:pPr>
      <w:rPr>
        <w:rFonts w:hint="default"/>
        <w:lang w:val="en-US" w:eastAsia="en-US" w:bidi="ar-SA"/>
      </w:rPr>
    </w:lvl>
    <w:lvl w:ilvl="5">
      <w:numFmt w:val="bullet"/>
      <w:lvlText w:val="•"/>
      <w:lvlJc w:val="left"/>
      <w:pPr>
        <w:ind w:left="5220" w:hanging="254"/>
      </w:pPr>
      <w:rPr>
        <w:rFonts w:hint="default"/>
        <w:lang w:val="en-US" w:eastAsia="en-US" w:bidi="ar-SA"/>
      </w:rPr>
    </w:lvl>
    <w:lvl w:ilvl="6">
      <w:numFmt w:val="bullet"/>
      <w:lvlText w:val="•"/>
      <w:lvlJc w:val="left"/>
      <w:pPr>
        <w:ind w:left="6108" w:hanging="254"/>
      </w:pPr>
      <w:rPr>
        <w:rFonts w:hint="default"/>
        <w:lang w:val="en-US" w:eastAsia="en-US" w:bidi="ar-SA"/>
      </w:rPr>
    </w:lvl>
    <w:lvl w:ilvl="7">
      <w:numFmt w:val="bullet"/>
      <w:lvlText w:val="•"/>
      <w:lvlJc w:val="left"/>
      <w:pPr>
        <w:ind w:left="6996" w:hanging="254"/>
      </w:pPr>
      <w:rPr>
        <w:rFonts w:hint="default"/>
        <w:lang w:val="en-US" w:eastAsia="en-US" w:bidi="ar-SA"/>
      </w:rPr>
    </w:lvl>
    <w:lvl w:ilvl="8">
      <w:numFmt w:val="bullet"/>
      <w:lvlText w:val="•"/>
      <w:lvlJc w:val="left"/>
      <w:pPr>
        <w:ind w:left="7884" w:hanging="254"/>
      </w:pPr>
      <w:rPr>
        <w:rFonts w:hint="default"/>
        <w:lang w:val="en-US" w:eastAsia="en-US" w:bidi="ar-SA"/>
      </w:rPr>
    </w:lvl>
  </w:abstractNum>
  <w:abstractNum w:abstractNumId="4" w15:restartNumberingAfterBreak="0">
    <w:nsid w:val="376D2077"/>
    <w:multiLevelType w:val="multilevel"/>
    <w:tmpl w:val="376D207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40886306"/>
    <w:multiLevelType w:val="multilevel"/>
    <w:tmpl w:val="40886306"/>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3E66884"/>
    <w:multiLevelType w:val="multilevel"/>
    <w:tmpl w:val="53E66884"/>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7" w15:restartNumberingAfterBreak="0">
    <w:nsid w:val="55961CAA"/>
    <w:multiLevelType w:val="multilevel"/>
    <w:tmpl w:val="55961CAA"/>
    <w:lvl w:ilvl="0">
      <w:start w:val="1"/>
      <w:numFmt w:val="decimal"/>
      <w:lvlText w:val="%1"/>
      <w:lvlJc w:val="left"/>
      <w:pPr>
        <w:ind w:left="879" w:hanging="360"/>
      </w:pPr>
      <w:rPr>
        <w:rFonts w:hint="default"/>
      </w:rPr>
    </w:lvl>
    <w:lvl w:ilvl="1">
      <w:start w:val="1"/>
      <w:numFmt w:val="lowerLetter"/>
      <w:lvlText w:val="%2."/>
      <w:lvlJc w:val="left"/>
      <w:pPr>
        <w:ind w:left="1599" w:hanging="360"/>
      </w:pPr>
    </w:lvl>
    <w:lvl w:ilvl="2">
      <w:start w:val="1"/>
      <w:numFmt w:val="lowerRoman"/>
      <w:lvlText w:val="%3."/>
      <w:lvlJc w:val="right"/>
      <w:pPr>
        <w:ind w:left="2319" w:hanging="180"/>
      </w:pPr>
    </w:lvl>
    <w:lvl w:ilvl="3">
      <w:start w:val="1"/>
      <w:numFmt w:val="decimal"/>
      <w:lvlText w:val="%4."/>
      <w:lvlJc w:val="left"/>
      <w:pPr>
        <w:ind w:left="3039" w:hanging="360"/>
      </w:pPr>
    </w:lvl>
    <w:lvl w:ilvl="4">
      <w:start w:val="1"/>
      <w:numFmt w:val="lowerLetter"/>
      <w:lvlText w:val="%5."/>
      <w:lvlJc w:val="left"/>
      <w:pPr>
        <w:ind w:left="3759" w:hanging="360"/>
      </w:pPr>
    </w:lvl>
    <w:lvl w:ilvl="5">
      <w:start w:val="1"/>
      <w:numFmt w:val="lowerRoman"/>
      <w:lvlText w:val="%6."/>
      <w:lvlJc w:val="right"/>
      <w:pPr>
        <w:ind w:left="4479" w:hanging="180"/>
      </w:pPr>
    </w:lvl>
    <w:lvl w:ilvl="6">
      <w:start w:val="1"/>
      <w:numFmt w:val="decimal"/>
      <w:lvlText w:val="%7."/>
      <w:lvlJc w:val="left"/>
      <w:pPr>
        <w:ind w:left="5199" w:hanging="360"/>
      </w:pPr>
    </w:lvl>
    <w:lvl w:ilvl="7">
      <w:start w:val="1"/>
      <w:numFmt w:val="lowerLetter"/>
      <w:lvlText w:val="%8."/>
      <w:lvlJc w:val="left"/>
      <w:pPr>
        <w:ind w:left="5919" w:hanging="360"/>
      </w:pPr>
    </w:lvl>
    <w:lvl w:ilvl="8">
      <w:start w:val="1"/>
      <w:numFmt w:val="lowerRoman"/>
      <w:lvlText w:val="%9."/>
      <w:lvlJc w:val="right"/>
      <w:pPr>
        <w:ind w:left="6639" w:hanging="180"/>
      </w:pPr>
    </w:lvl>
  </w:abstractNum>
  <w:abstractNum w:abstractNumId="8" w15:restartNumberingAfterBreak="0">
    <w:nsid w:val="64DB051E"/>
    <w:multiLevelType w:val="multilevel"/>
    <w:tmpl w:val="64DB05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CB05033"/>
    <w:multiLevelType w:val="multilevel"/>
    <w:tmpl w:val="7CB05033"/>
    <w:lvl w:ilvl="0">
      <w:start w:val="1"/>
      <w:numFmt w:val="decimal"/>
      <w:lvlText w:val="%1"/>
      <w:lvlJc w:val="left"/>
      <w:pPr>
        <w:ind w:left="879" w:hanging="360"/>
      </w:pPr>
      <w:rPr>
        <w:rFonts w:hint="default"/>
      </w:rPr>
    </w:lvl>
    <w:lvl w:ilvl="1">
      <w:start w:val="1"/>
      <w:numFmt w:val="lowerLetter"/>
      <w:lvlText w:val="%2."/>
      <w:lvlJc w:val="left"/>
      <w:pPr>
        <w:ind w:left="1599" w:hanging="360"/>
      </w:pPr>
    </w:lvl>
    <w:lvl w:ilvl="2">
      <w:start w:val="1"/>
      <w:numFmt w:val="lowerRoman"/>
      <w:lvlText w:val="%3."/>
      <w:lvlJc w:val="right"/>
      <w:pPr>
        <w:ind w:left="2319" w:hanging="180"/>
      </w:pPr>
    </w:lvl>
    <w:lvl w:ilvl="3">
      <w:start w:val="1"/>
      <w:numFmt w:val="decimal"/>
      <w:lvlText w:val="%4."/>
      <w:lvlJc w:val="left"/>
      <w:pPr>
        <w:ind w:left="3039" w:hanging="360"/>
      </w:pPr>
    </w:lvl>
    <w:lvl w:ilvl="4">
      <w:start w:val="1"/>
      <w:numFmt w:val="lowerLetter"/>
      <w:lvlText w:val="%5."/>
      <w:lvlJc w:val="left"/>
      <w:pPr>
        <w:ind w:left="3759" w:hanging="360"/>
      </w:pPr>
    </w:lvl>
    <w:lvl w:ilvl="5">
      <w:start w:val="1"/>
      <w:numFmt w:val="lowerRoman"/>
      <w:lvlText w:val="%6."/>
      <w:lvlJc w:val="right"/>
      <w:pPr>
        <w:ind w:left="4479" w:hanging="180"/>
      </w:pPr>
    </w:lvl>
    <w:lvl w:ilvl="6">
      <w:start w:val="1"/>
      <w:numFmt w:val="decimal"/>
      <w:lvlText w:val="%7."/>
      <w:lvlJc w:val="left"/>
      <w:pPr>
        <w:ind w:left="5199" w:hanging="360"/>
      </w:pPr>
    </w:lvl>
    <w:lvl w:ilvl="7">
      <w:start w:val="1"/>
      <w:numFmt w:val="lowerLetter"/>
      <w:lvlText w:val="%8."/>
      <w:lvlJc w:val="left"/>
      <w:pPr>
        <w:ind w:left="5919" w:hanging="360"/>
      </w:pPr>
    </w:lvl>
    <w:lvl w:ilvl="8">
      <w:start w:val="1"/>
      <w:numFmt w:val="lowerRoman"/>
      <w:lvlText w:val="%9."/>
      <w:lvlJc w:val="right"/>
      <w:pPr>
        <w:ind w:left="6639" w:hanging="180"/>
      </w:pPr>
    </w:lvl>
  </w:abstractNum>
  <w:num w:numId="1" w16cid:durableId="2029721966">
    <w:abstractNumId w:val="6"/>
  </w:num>
  <w:num w:numId="2" w16cid:durableId="1970091808">
    <w:abstractNumId w:val="3"/>
  </w:num>
  <w:num w:numId="3" w16cid:durableId="1179004631">
    <w:abstractNumId w:val="9"/>
  </w:num>
  <w:num w:numId="4" w16cid:durableId="1669090169">
    <w:abstractNumId w:val="7"/>
  </w:num>
  <w:num w:numId="5" w16cid:durableId="1162353389">
    <w:abstractNumId w:val="5"/>
  </w:num>
  <w:num w:numId="6" w16cid:durableId="1039205180">
    <w:abstractNumId w:val="4"/>
  </w:num>
  <w:num w:numId="7" w16cid:durableId="330716599">
    <w:abstractNumId w:val="2"/>
  </w:num>
  <w:num w:numId="8" w16cid:durableId="806750517">
    <w:abstractNumId w:val="0"/>
  </w:num>
  <w:num w:numId="9" w16cid:durableId="1076898279">
    <w:abstractNumId w:val="1"/>
  </w:num>
  <w:num w:numId="10" w16cid:durableId="16641164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186"/>
    <w:rsid w:val="00004648"/>
    <w:rsid w:val="00006FB0"/>
    <w:rsid w:val="00007783"/>
    <w:rsid w:val="00010CE0"/>
    <w:rsid w:val="000138F0"/>
    <w:rsid w:val="00014C23"/>
    <w:rsid w:val="0002147A"/>
    <w:rsid w:val="00025F05"/>
    <w:rsid w:val="0002755D"/>
    <w:rsid w:val="00033B7B"/>
    <w:rsid w:val="00035FB4"/>
    <w:rsid w:val="00044420"/>
    <w:rsid w:val="000451BB"/>
    <w:rsid w:val="00046194"/>
    <w:rsid w:val="000520C3"/>
    <w:rsid w:val="00052891"/>
    <w:rsid w:val="000619AB"/>
    <w:rsid w:val="00071A91"/>
    <w:rsid w:val="000720F8"/>
    <w:rsid w:val="000726DE"/>
    <w:rsid w:val="00074920"/>
    <w:rsid w:val="00074BB1"/>
    <w:rsid w:val="000752F9"/>
    <w:rsid w:val="000756AB"/>
    <w:rsid w:val="000810A8"/>
    <w:rsid w:val="00087D1A"/>
    <w:rsid w:val="00087ED7"/>
    <w:rsid w:val="000908E0"/>
    <w:rsid w:val="00094475"/>
    <w:rsid w:val="000A10CB"/>
    <w:rsid w:val="000A54FC"/>
    <w:rsid w:val="000A7975"/>
    <w:rsid w:val="000B1F44"/>
    <w:rsid w:val="000B360B"/>
    <w:rsid w:val="000B3BF6"/>
    <w:rsid w:val="000B776C"/>
    <w:rsid w:val="000B78AA"/>
    <w:rsid w:val="000C114B"/>
    <w:rsid w:val="000C34A4"/>
    <w:rsid w:val="000C4946"/>
    <w:rsid w:val="000D25CF"/>
    <w:rsid w:val="000D2902"/>
    <w:rsid w:val="000E1B53"/>
    <w:rsid w:val="000E44B6"/>
    <w:rsid w:val="000E774D"/>
    <w:rsid w:val="000E784F"/>
    <w:rsid w:val="000F055C"/>
    <w:rsid w:val="000F134C"/>
    <w:rsid w:val="000F529B"/>
    <w:rsid w:val="001048FE"/>
    <w:rsid w:val="00104BC3"/>
    <w:rsid w:val="00116EC9"/>
    <w:rsid w:val="00123259"/>
    <w:rsid w:val="001235C1"/>
    <w:rsid w:val="001242A9"/>
    <w:rsid w:val="00126B15"/>
    <w:rsid w:val="00127D11"/>
    <w:rsid w:val="00130B59"/>
    <w:rsid w:val="00131A24"/>
    <w:rsid w:val="00131F1C"/>
    <w:rsid w:val="00134419"/>
    <w:rsid w:val="00146ADA"/>
    <w:rsid w:val="001505F7"/>
    <w:rsid w:val="0015333F"/>
    <w:rsid w:val="0015435E"/>
    <w:rsid w:val="0016288F"/>
    <w:rsid w:val="00163359"/>
    <w:rsid w:val="0016417A"/>
    <w:rsid w:val="0016532E"/>
    <w:rsid w:val="00171F42"/>
    <w:rsid w:val="001724F0"/>
    <w:rsid w:val="00173034"/>
    <w:rsid w:val="00180CB7"/>
    <w:rsid w:val="001825EF"/>
    <w:rsid w:val="00184558"/>
    <w:rsid w:val="00184855"/>
    <w:rsid w:val="00187013"/>
    <w:rsid w:val="00193948"/>
    <w:rsid w:val="001947C1"/>
    <w:rsid w:val="001A1887"/>
    <w:rsid w:val="001A1A70"/>
    <w:rsid w:val="001A2D42"/>
    <w:rsid w:val="001A314C"/>
    <w:rsid w:val="001B026D"/>
    <w:rsid w:val="001B20C8"/>
    <w:rsid w:val="001B3170"/>
    <w:rsid w:val="001B5252"/>
    <w:rsid w:val="001B5480"/>
    <w:rsid w:val="001B5A98"/>
    <w:rsid w:val="001C1AC9"/>
    <w:rsid w:val="001D0014"/>
    <w:rsid w:val="001D3103"/>
    <w:rsid w:val="001D416E"/>
    <w:rsid w:val="001D51FC"/>
    <w:rsid w:val="001E1CD0"/>
    <w:rsid w:val="001E2121"/>
    <w:rsid w:val="001E26A8"/>
    <w:rsid w:val="001E3BCF"/>
    <w:rsid w:val="001E4728"/>
    <w:rsid w:val="001E577E"/>
    <w:rsid w:val="001E63FE"/>
    <w:rsid w:val="001E6587"/>
    <w:rsid w:val="001E6BF3"/>
    <w:rsid w:val="001E6CDC"/>
    <w:rsid w:val="001F1354"/>
    <w:rsid w:val="001F159D"/>
    <w:rsid w:val="0020405F"/>
    <w:rsid w:val="00206FA4"/>
    <w:rsid w:val="0021267A"/>
    <w:rsid w:val="002144C8"/>
    <w:rsid w:val="002169A0"/>
    <w:rsid w:val="0021754B"/>
    <w:rsid w:val="002249A8"/>
    <w:rsid w:val="00224B42"/>
    <w:rsid w:val="002411FF"/>
    <w:rsid w:val="00261A0A"/>
    <w:rsid w:val="00267530"/>
    <w:rsid w:val="00272609"/>
    <w:rsid w:val="00272D0A"/>
    <w:rsid w:val="00272F78"/>
    <w:rsid w:val="002774FF"/>
    <w:rsid w:val="00280C6B"/>
    <w:rsid w:val="002866C9"/>
    <w:rsid w:val="00294971"/>
    <w:rsid w:val="00296EFA"/>
    <w:rsid w:val="0029746E"/>
    <w:rsid w:val="002A2781"/>
    <w:rsid w:val="002A6264"/>
    <w:rsid w:val="002B167D"/>
    <w:rsid w:val="002B4E75"/>
    <w:rsid w:val="002B632F"/>
    <w:rsid w:val="002B6BAA"/>
    <w:rsid w:val="002C2A9D"/>
    <w:rsid w:val="002C3621"/>
    <w:rsid w:val="002C44F6"/>
    <w:rsid w:val="002C7309"/>
    <w:rsid w:val="002D51C6"/>
    <w:rsid w:val="002D6202"/>
    <w:rsid w:val="002E0762"/>
    <w:rsid w:val="002E128D"/>
    <w:rsid w:val="002E2B0C"/>
    <w:rsid w:val="002E2DDD"/>
    <w:rsid w:val="002E3C68"/>
    <w:rsid w:val="002E7B24"/>
    <w:rsid w:val="002F3377"/>
    <w:rsid w:val="002F3408"/>
    <w:rsid w:val="002F4EFC"/>
    <w:rsid w:val="002F6BA3"/>
    <w:rsid w:val="002F7ED8"/>
    <w:rsid w:val="003033F9"/>
    <w:rsid w:val="003035BE"/>
    <w:rsid w:val="003064AC"/>
    <w:rsid w:val="003107C3"/>
    <w:rsid w:val="00317B7C"/>
    <w:rsid w:val="00320A39"/>
    <w:rsid w:val="00320A49"/>
    <w:rsid w:val="00321551"/>
    <w:rsid w:val="00325974"/>
    <w:rsid w:val="00327B41"/>
    <w:rsid w:val="00330A4C"/>
    <w:rsid w:val="00334951"/>
    <w:rsid w:val="003365A3"/>
    <w:rsid w:val="00337E62"/>
    <w:rsid w:val="003412BA"/>
    <w:rsid w:val="003444CC"/>
    <w:rsid w:val="0034547A"/>
    <w:rsid w:val="00350822"/>
    <w:rsid w:val="00350B79"/>
    <w:rsid w:val="003515B2"/>
    <w:rsid w:val="00351FEC"/>
    <w:rsid w:val="003546D6"/>
    <w:rsid w:val="0035512C"/>
    <w:rsid w:val="003608DD"/>
    <w:rsid w:val="0036272F"/>
    <w:rsid w:val="00363A65"/>
    <w:rsid w:val="00366DF8"/>
    <w:rsid w:val="0036714C"/>
    <w:rsid w:val="003679FE"/>
    <w:rsid w:val="00370FD1"/>
    <w:rsid w:val="0037264C"/>
    <w:rsid w:val="00380032"/>
    <w:rsid w:val="00383129"/>
    <w:rsid w:val="003840FD"/>
    <w:rsid w:val="00390E5C"/>
    <w:rsid w:val="003915DD"/>
    <w:rsid w:val="00394105"/>
    <w:rsid w:val="00396014"/>
    <w:rsid w:val="003B163D"/>
    <w:rsid w:val="003B1949"/>
    <w:rsid w:val="003B2254"/>
    <w:rsid w:val="003B2356"/>
    <w:rsid w:val="003B778B"/>
    <w:rsid w:val="003B789F"/>
    <w:rsid w:val="003C1DFC"/>
    <w:rsid w:val="003C4611"/>
    <w:rsid w:val="003C54A6"/>
    <w:rsid w:val="003D2399"/>
    <w:rsid w:val="003D4BF5"/>
    <w:rsid w:val="003D5117"/>
    <w:rsid w:val="003D73A7"/>
    <w:rsid w:val="003D7BED"/>
    <w:rsid w:val="003E0266"/>
    <w:rsid w:val="003E0D30"/>
    <w:rsid w:val="003E16E9"/>
    <w:rsid w:val="003F0038"/>
    <w:rsid w:val="003F1465"/>
    <w:rsid w:val="003F2844"/>
    <w:rsid w:val="003F60F2"/>
    <w:rsid w:val="003F7199"/>
    <w:rsid w:val="00404C64"/>
    <w:rsid w:val="00404DB1"/>
    <w:rsid w:val="004115F4"/>
    <w:rsid w:val="00414020"/>
    <w:rsid w:val="00414A71"/>
    <w:rsid w:val="00421241"/>
    <w:rsid w:val="0042129F"/>
    <w:rsid w:val="00424A61"/>
    <w:rsid w:val="00424A7E"/>
    <w:rsid w:val="00426A23"/>
    <w:rsid w:val="004272F1"/>
    <w:rsid w:val="004279C7"/>
    <w:rsid w:val="004315D7"/>
    <w:rsid w:val="00431F7F"/>
    <w:rsid w:val="004329BD"/>
    <w:rsid w:val="00433277"/>
    <w:rsid w:val="0043342F"/>
    <w:rsid w:val="00435246"/>
    <w:rsid w:val="00440238"/>
    <w:rsid w:val="00442978"/>
    <w:rsid w:val="004443F8"/>
    <w:rsid w:val="00446D8D"/>
    <w:rsid w:val="00450BE6"/>
    <w:rsid w:val="004534BE"/>
    <w:rsid w:val="00453DEB"/>
    <w:rsid w:val="00462981"/>
    <w:rsid w:val="00464272"/>
    <w:rsid w:val="004646BD"/>
    <w:rsid w:val="00466B30"/>
    <w:rsid w:val="0047237A"/>
    <w:rsid w:val="00483C15"/>
    <w:rsid w:val="004845F9"/>
    <w:rsid w:val="00485C0D"/>
    <w:rsid w:val="004922F7"/>
    <w:rsid w:val="00494E06"/>
    <w:rsid w:val="004B141D"/>
    <w:rsid w:val="004B25F4"/>
    <w:rsid w:val="004B3511"/>
    <w:rsid w:val="004B4BD3"/>
    <w:rsid w:val="004B7B79"/>
    <w:rsid w:val="004C0B0C"/>
    <w:rsid w:val="004C4B41"/>
    <w:rsid w:val="004C4B47"/>
    <w:rsid w:val="004D3F69"/>
    <w:rsid w:val="004D5DD5"/>
    <w:rsid w:val="004D652C"/>
    <w:rsid w:val="004D7F8C"/>
    <w:rsid w:val="004E179B"/>
    <w:rsid w:val="004E5A3C"/>
    <w:rsid w:val="004E74E2"/>
    <w:rsid w:val="004F2954"/>
    <w:rsid w:val="004F4038"/>
    <w:rsid w:val="004F6F8D"/>
    <w:rsid w:val="0050057A"/>
    <w:rsid w:val="00501B28"/>
    <w:rsid w:val="0050229E"/>
    <w:rsid w:val="00506CC0"/>
    <w:rsid w:val="00512894"/>
    <w:rsid w:val="00513124"/>
    <w:rsid w:val="00517F65"/>
    <w:rsid w:val="00520F28"/>
    <w:rsid w:val="00524571"/>
    <w:rsid w:val="00534832"/>
    <w:rsid w:val="005415DE"/>
    <w:rsid w:val="00544CF5"/>
    <w:rsid w:val="00546520"/>
    <w:rsid w:val="00552567"/>
    <w:rsid w:val="00555DA9"/>
    <w:rsid w:val="00556D70"/>
    <w:rsid w:val="005574E8"/>
    <w:rsid w:val="005607E0"/>
    <w:rsid w:val="00561907"/>
    <w:rsid w:val="005639AF"/>
    <w:rsid w:val="00564D92"/>
    <w:rsid w:val="00565456"/>
    <w:rsid w:val="00567CF6"/>
    <w:rsid w:val="00567D1B"/>
    <w:rsid w:val="00572B85"/>
    <w:rsid w:val="00576607"/>
    <w:rsid w:val="00582980"/>
    <w:rsid w:val="005846A3"/>
    <w:rsid w:val="00584A9E"/>
    <w:rsid w:val="00590BDD"/>
    <w:rsid w:val="0059177A"/>
    <w:rsid w:val="005A49FE"/>
    <w:rsid w:val="005B0D84"/>
    <w:rsid w:val="005B0FBE"/>
    <w:rsid w:val="005B454F"/>
    <w:rsid w:val="005B58C7"/>
    <w:rsid w:val="005B74A4"/>
    <w:rsid w:val="005C0EBD"/>
    <w:rsid w:val="005C11B8"/>
    <w:rsid w:val="005C3D01"/>
    <w:rsid w:val="005C4D80"/>
    <w:rsid w:val="005C5502"/>
    <w:rsid w:val="005C5EB6"/>
    <w:rsid w:val="005C7F7D"/>
    <w:rsid w:val="005D088B"/>
    <w:rsid w:val="005D2802"/>
    <w:rsid w:val="005D7467"/>
    <w:rsid w:val="005E0690"/>
    <w:rsid w:val="005E1418"/>
    <w:rsid w:val="005E20A2"/>
    <w:rsid w:val="005E32BB"/>
    <w:rsid w:val="005E6BCF"/>
    <w:rsid w:val="005E6C87"/>
    <w:rsid w:val="005E6D1C"/>
    <w:rsid w:val="005F0453"/>
    <w:rsid w:val="005F0B65"/>
    <w:rsid w:val="005F128D"/>
    <w:rsid w:val="005F19EC"/>
    <w:rsid w:val="005F5D29"/>
    <w:rsid w:val="005F788B"/>
    <w:rsid w:val="00600A03"/>
    <w:rsid w:val="0060131A"/>
    <w:rsid w:val="006028A4"/>
    <w:rsid w:val="0060361E"/>
    <w:rsid w:val="0060492B"/>
    <w:rsid w:val="00607E32"/>
    <w:rsid w:val="00611FB2"/>
    <w:rsid w:val="00614948"/>
    <w:rsid w:val="006207D9"/>
    <w:rsid w:val="00620D2D"/>
    <w:rsid w:val="006224A3"/>
    <w:rsid w:val="00622F7F"/>
    <w:rsid w:val="00623277"/>
    <w:rsid w:val="00623389"/>
    <w:rsid w:val="006265C7"/>
    <w:rsid w:val="00630908"/>
    <w:rsid w:val="0063095D"/>
    <w:rsid w:val="006319B1"/>
    <w:rsid w:val="00633E7A"/>
    <w:rsid w:val="00634786"/>
    <w:rsid w:val="00634A0C"/>
    <w:rsid w:val="00635BCC"/>
    <w:rsid w:val="00637ECD"/>
    <w:rsid w:val="006431C6"/>
    <w:rsid w:val="006473A3"/>
    <w:rsid w:val="006524E1"/>
    <w:rsid w:val="00653559"/>
    <w:rsid w:val="00654196"/>
    <w:rsid w:val="006554D6"/>
    <w:rsid w:val="00677B08"/>
    <w:rsid w:val="0068076E"/>
    <w:rsid w:val="00681BB1"/>
    <w:rsid w:val="0068341B"/>
    <w:rsid w:val="0068356F"/>
    <w:rsid w:val="006876A9"/>
    <w:rsid w:val="00690DAA"/>
    <w:rsid w:val="00691A87"/>
    <w:rsid w:val="0069239B"/>
    <w:rsid w:val="00693101"/>
    <w:rsid w:val="00696FFA"/>
    <w:rsid w:val="006A26E4"/>
    <w:rsid w:val="006A5145"/>
    <w:rsid w:val="006A5739"/>
    <w:rsid w:val="006A602C"/>
    <w:rsid w:val="006B342E"/>
    <w:rsid w:val="006C388C"/>
    <w:rsid w:val="006C430C"/>
    <w:rsid w:val="006C7F64"/>
    <w:rsid w:val="006D2D88"/>
    <w:rsid w:val="006D38D7"/>
    <w:rsid w:val="006D4B6D"/>
    <w:rsid w:val="006D541E"/>
    <w:rsid w:val="006D6009"/>
    <w:rsid w:val="006D71D0"/>
    <w:rsid w:val="006E0BD9"/>
    <w:rsid w:val="006E29EE"/>
    <w:rsid w:val="006E318C"/>
    <w:rsid w:val="006E3FAA"/>
    <w:rsid w:val="006E4AEF"/>
    <w:rsid w:val="006E56B1"/>
    <w:rsid w:val="006E72F8"/>
    <w:rsid w:val="006F2B02"/>
    <w:rsid w:val="006F2CD1"/>
    <w:rsid w:val="006F3B9A"/>
    <w:rsid w:val="006F4728"/>
    <w:rsid w:val="006F621A"/>
    <w:rsid w:val="00705DEF"/>
    <w:rsid w:val="007112B7"/>
    <w:rsid w:val="00713252"/>
    <w:rsid w:val="00716E26"/>
    <w:rsid w:val="0072199D"/>
    <w:rsid w:val="007226E7"/>
    <w:rsid w:val="0072765A"/>
    <w:rsid w:val="0073060B"/>
    <w:rsid w:val="00731C57"/>
    <w:rsid w:val="00733CEA"/>
    <w:rsid w:val="0073583E"/>
    <w:rsid w:val="00736A2D"/>
    <w:rsid w:val="00740DCF"/>
    <w:rsid w:val="0074182E"/>
    <w:rsid w:val="00744A86"/>
    <w:rsid w:val="007468C5"/>
    <w:rsid w:val="00746F27"/>
    <w:rsid w:val="0075130B"/>
    <w:rsid w:val="00753A6D"/>
    <w:rsid w:val="0075410D"/>
    <w:rsid w:val="00755F27"/>
    <w:rsid w:val="00757C6C"/>
    <w:rsid w:val="00760C53"/>
    <w:rsid w:val="00761867"/>
    <w:rsid w:val="007643A3"/>
    <w:rsid w:val="00764C15"/>
    <w:rsid w:val="00767F8B"/>
    <w:rsid w:val="007724C3"/>
    <w:rsid w:val="00780436"/>
    <w:rsid w:val="00780C8A"/>
    <w:rsid w:val="0078241A"/>
    <w:rsid w:val="00783A6F"/>
    <w:rsid w:val="00797271"/>
    <w:rsid w:val="007A3A53"/>
    <w:rsid w:val="007A41E8"/>
    <w:rsid w:val="007A6323"/>
    <w:rsid w:val="007A6F08"/>
    <w:rsid w:val="007B1C6E"/>
    <w:rsid w:val="007B305E"/>
    <w:rsid w:val="007B6152"/>
    <w:rsid w:val="007C6095"/>
    <w:rsid w:val="007D1FCF"/>
    <w:rsid w:val="007D49AB"/>
    <w:rsid w:val="007D5498"/>
    <w:rsid w:val="007D5FA2"/>
    <w:rsid w:val="007D62A6"/>
    <w:rsid w:val="007D6318"/>
    <w:rsid w:val="007E677D"/>
    <w:rsid w:val="007F1683"/>
    <w:rsid w:val="007F1832"/>
    <w:rsid w:val="007F4E0B"/>
    <w:rsid w:val="007F5361"/>
    <w:rsid w:val="007F54A0"/>
    <w:rsid w:val="007F5AE4"/>
    <w:rsid w:val="007F5AFD"/>
    <w:rsid w:val="00802F15"/>
    <w:rsid w:val="00803492"/>
    <w:rsid w:val="00805632"/>
    <w:rsid w:val="0080605E"/>
    <w:rsid w:val="008067E2"/>
    <w:rsid w:val="00811BF4"/>
    <w:rsid w:val="00812EB4"/>
    <w:rsid w:val="00815296"/>
    <w:rsid w:val="0081534C"/>
    <w:rsid w:val="008224EF"/>
    <w:rsid w:val="00823955"/>
    <w:rsid w:val="008241AF"/>
    <w:rsid w:val="00826A0D"/>
    <w:rsid w:val="00831F45"/>
    <w:rsid w:val="00840160"/>
    <w:rsid w:val="00841DDA"/>
    <w:rsid w:val="00842074"/>
    <w:rsid w:val="00842104"/>
    <w:rsid w:val="0084542B"/>
    <w:rsid w:val="00847C57"/>
    <w:rsid w:val="0085218B"/>
    <w:rsid w:val="00852A0B"/>
    <w:rsid w:val="00852B3E"/>
    <w:rsid w:val="00854F56"/>
    <w:rsid w:val="00871355"/>
    <w:rsid w:val="00873B24"/>
    <w:rsid w:val="00880465"/>
    <w:rsid w:val="0088133D"/>
    <w:rsid w:val="00883127"/>
    <w:rsid w:val="0088408F"/>
    <w:rsid w:val="00884370"/>
    <w:rsid w:val="00887E85"/>
    <w:rsid w:val="00890E2C"/>
    <w:rsid w:val="00891843"/>
    <w:rsid w:val="008918B0"/>
    <w:rsid w:val="00892526"/>
    <w:rsid w:val="00894426"/>
    <w:rsid w:val="00894E9E"/>
    <w:rsid w:val="008A3DC5"/>
    <w:rsid w:val="008A5E4E"/>
    <w:rsid w:val="008B6C4C"/>
    <w:rsid w:val="008B77B0"/>
    <w:rsid w:val="008C0740"/>
    <w:rsid w:val="008C7BA3"/>
    <w:rsid w:val="008D20E8"/>
    <w:rsid w:val="008D35A0"/>
    <w:rsid w:val="008D4601"/>
    <w:rsid w:val="008D7718"/>
    <w:rsid w:val="008E5472"/>
    <w:rsid w:val="008E56F8"/>
    <w:rsid w:val="008F062C"/>
    <w:rsid w:val="008F108B"/>
    <w:rsid w:val="008F4173"/>
    <w:rsid w:val="008F4703"/>
    <w:rsid w:val="008F7E11"/>
    <w:rsid w:val="0090161D"/>
    <w:rsid w:val="00903429"/>
    <w:rsid w:val="00904DC9"/>
    <w:rsid w:val="00906A73"/>
    <w:rsid w:val="00913D82"/>
    <w:rsid w:val="00917A68"/>
    <w:rsid w:val="0092003E"/>
    <w:rsid w:val="009211B2"/>
    <w:rsid w:val="0092222A"/>
    <w:rsid w:val="00922D19"/>
    <w:rsid w:val="009261AC"/>
    <w:rsid w:val="00926F11"/>
    <w:rsid w:val="00932BA2"/>
    <w:rsid w:val="009335F5"/>
    <w:rsid w:val="009337C3"/>
    <w:rsid w:val="00933A62"/>
    <w:rsid w:val="00935738"/>
    <w:rsid w:val="009409E0"/>
    <w:rsid w:val="0094462C"/>
    <w:rsid w:val="00946501"/>
    <w:rsid w:val="00950297"/>
    <w:rsid w:val="0095352E"/>
    <w:rsid w:val="0095440B"/>
    <w:rsid w:val="00965DB6"/>
    <w:rsid w:val="00967340"/>
    <w:rsid w:val="00973B00"/>
    <w:rsid w:val="00974258"/>
    <w:rsid w:val="00975F79"/>
    <w:rsid w:val="0098214A"/>
    <w:rsid w:val="00983564"/>
    <w:rsid w:val="0098391E"/>
    <w:rsid w:val="00983E9F"/>
    <w:rsid w:val="00983F60"/>
    <w:rsid w:val="00984374"/>
    <w:rsid w:val="00986013"/>
    <w:rsid w:val="00986F77"/>
    <w:rsid w:val="009874DA"/>
    <w:rsid w:val="009874FF"/>
    <w:rsid w:val="009923F0"/>
    <w:rsid w:val="009951A8"/>
    <w:rsid w:val="009953BA"/>
    <w:rsid w:val="0099636B"/>
    <w:rsid w:val="009A1415"/>
    <w:rsid w:val="009A561C"/>
    <w:rsid w:val="009A60A7"/>
    <w:rsid w:val="009B1747"/>
    <w:rsid w:val="009B402B"/>
    <w:rsid w:val="009B5393"/>
    <w:rsid w:val="009B6550"/>
    <w:rsid w:val="009C598A"/>
    <w:rsid w:val="009C7025"/>
    <w:rsid w:val="009C78AE"/>
    <w:rsid w:val="009D1E6C"/>
    <w:rsid w:val="009D5D6F"/>
    <w:rsid w:val="009D6E47"/>
    <w:rsid w:val="009E4C16"/>
    <w:rsid w:val="009F2392"/>
    <w:rsid w:val="009F298A"/>
    <w:rsid w:val="009F43CC"/>
    <w:rsid w:val="009F6214"/>
    <w:rsid w:val="00A046CC"/>
    <w:rsid w:val="00A05423"/>
    <w:rsid w:val="00A057BC"/>
    <w:rsid w:val="00A06753"/>
    <w:rsid w:val="00A1265A"/>
    <w:rsid w:val="00A23A1E"/>
    <w:rsid w:val="00A23E7D"/>
    <w:rsid w:val="00A25DEF"/>
    <w:rsid w:val="00A35CB4"/>
    <w:rsid w:val="00A368C8"/>
    <w:rsid w:val="00A400B4"/>
    <w:rsid w:val="00A4390A"/>
    <w:rsid w:val="00A45A90"/>
    <w:rsid w:val="00A5357A"/>
    <w:rsid w:val="00A541A3"/>
    <w:rsid w:val="00A5494D"/>
    <w:rsid w:val="00A54D54"/>
    <w:rsid w:val="00A55ED1"/>
    <w:rsid w:val="00A56EC4"/>
    <w:rsid w:val="00A616C0"/>
    <w:rsid w:val="00A62AF1"/>
    <w:rsid w:val="00A71B8E"/>
    <w:rsid w:val="00A72C7C"/>
    <w:rsid w:val="00A72F31"/>
    <w:rsid w:val="00A81BB4"/>
    <w:rsid w:val="00A82506"/>
    <w:rsid w:val="00A85972"/>
    <w:rsid w:val="00AA03D6"/>
    <w:rsid w:val="00AA0757"/>
    <w:rsid w:val="00AA1500"/>
    <w:rsid w:val="00AA2470"/>
    <w:rsid w:val="00AA3606"/>
    <w:rsid w:val="00AA384E"/>
    <w:rsid w:val="00AA6CFA"/>
    <w:rsid w:val="00AA7164"/>
    <w:rsid w:val="00AB24BA"/>
    <w:rsid w:val="00AB39E7"/>
    <w:rsid w:val="00AB5425"/>
    <w:rsid w:val="00AB71BF"/>
    <w:rsid w:val="00AC3AD0"/>
    <w:rsid w:val="00AC4530"/>
    <w:rsid w:val="00AC4D5C"/>
    <w:rsid w:val="00AC6BD6"/>
    <w:rsid w:val="00AD1B2C"/>
    <w:rsid w:val="00AD20DB"/>
    <w:rsid w:val="00AD6EBE"/>
    <w:rsid w:val="00AE19C8"/>
    <w:rsid w:val="00AE2580"/>
    <w:rsid w:val="00AE2AFB"/>
    <w:rsid w:val="00AE31EC"/>
    <w:rsid w:val="00AE388B"/>
    <w:rsid w:val="00AE4F40"/>
    <w:rsid w:val="00AF00DA"/>
    <w:rsid w:val="00AF1152"/>
    <w:rsid w:val="00AF2229"/>
    <w:rsid w:val="00AF7A00"/>
    <w:rsid w:val="00B00A1E"/>
    <w:rsid w:val="00B14545"/>
    <w:rsid w:val="00B14C6E"/>
    <w:rsid w:val="00B16C89"/>
    <w:rsid w:val="00B223D8"/>
    <w:rsid w:val="00B2528B"/>
    <w:rsid w:val="00B26027"/>
    <w:rsid w:val="00B276FE"/>
    <w:rsid w:val="00B30F76"/>
    <w:rsid w:val="00B3122A"/>
    <w:rsid w:val="00B32CE9"/>
    <w:rsid w:val="00B334EE"/>
    <w:rsid w:val="00B35F25"/>
    <w:rsid w:val="00B36585"/>
    <w:rsid w:val="00B41E47"/>
    <w:rsid w:val="00B41F09"/>
    <w:rsid w:val="00B43B72"/>
    <w:rsid w:val="00B43F42"/>
    <w:rsid w:val="00B44D01"/>
    <w:rsid w:val="00B45341"/>
    <w:rsid w:val="00B47208"/>
    <w:rsid w:val="00B57FB4"/>
    <w:rsid w:val="00B60E35"/>
    <w:rsid w:val="00B615E0"/>
    <w:rsid w:val="00B641EC"/>
    <w:rsid w:val="00B64F52"/>
    <w:rsid w:val="00B733A4"/>
    <w:rsid w:val="00B7627B"/>
    <w:rsid w:val="00B77A83"/>
    <w:rsid w:val="00B83E46"/>
    <w:rsid w:val="00B83F54"/>
    <w:rsid w:val="00B87750"/>
    <w:rsid w:val="00B953B5"/>
    <w:rsid w:val="00BA416E"/>
    <w:rsid w:val="00BA681F"/>
    <w:rsid w:val="00BB3114"/>
    <w:rsid w:val="00BB3EAE"/>
    <w:rsid w:val="00BB5AB8"/>
    <w:rsid w:val="00BC09E6"/>
    <w:rsid w:val="00BC3325"/>
    <w:rsid w:val="00BC5F70"/>
    <w:rsid w:val="00BC61E4"/>
    <w:rsid w:val="00BC643D"/>
    <w:rsid w:val="00BD0145"/>
    <w:rsid w:val="00BD07BC"/>
    <w:rsid w:val="00BD65EB"/>
    <w:rsid w:val="00BE1E2C"/>
    <w:rsid w:val="00BE4E18"/>
    <w:rsid w:val="00BE5D22"/>
    <w:rsid w:val="00BF1070"/>
    <w:rsid w:val="00BF3783"/>
    <w:rsid w:val="00BF6860"/>
    <w:rsid w:val="00C00156"/>
    <w:rsid w:val="00C00B18"/>
    <w:rsid w:val="00C0386F"/>
    <w:rsid w:val="00C03945"/>
    <w:rsid w:val="00C03FC6"/>
    <w:rsid w:val="00C073EA"/>
    <w:rsid w:val="00C07B8B"/>
    <w:rsid w:val="00C07C1C"/>
    <w:rsid w:val="00C10233"/>
    <w:rsid w:val="00C110B9"/>
    <w:rsid w:val="00C1139D"/>
    <w:rsid w:val="00C113A7"/>
    <w:rsid w:val="00C114DE"/>
    <w:rsid w:val="00C11B2D"/>
    <w:rsid w:val="00C17491"/>
    <w:rsid w:val="00C208E0"/>
    <w:rsid w:val="00C21DFA"/>
    <w:rsid w:val="00C23B72"/>
    <w:rsid w:val="00C31371"/>
    <w:rsid w:val="00C3137B"/>
    <w:rsid w:val="00C3327D"/>
    <w:rsid w:val="00C33D2A"/>
    <w:rsid w:val="00C3686E"/>
    <w:rsid w:val="00C368EC"/>
    <w:rsid w:val="00C3793E"/>
    <w:rsid w:val="00C413AA"/>
    <w:rsid w:val="00C43216"/>
    <w:rsid w:val="00C512CA"/>
    <w:rsid w:val="00C513AB"/>
    <w:rsid w:val="00C51E30"/>
    <w:rsid w:val="00C52FB3"/>
    <w:rsid w:val="00C545EE"/>
    <w:rsid w:val="00C546A7"/>
    <w:rsid w:val="00C546CD"/>
    <w:rsid w:val="00C561CB"/>
    <w:rsid w:val="00C636D9"/>
    <w:rsid w:val="00C67FB3"/>
    <w:rsid w:val="00C706FD"/>
    <w:rsid w:val="00C70B50"/>
    <w:rsid w:val="00C71200"/>
    <w:rsid w:val="00C742D7"/>
    <w:rsid w:val="00C763BC"/>
    <w:rsid w:val="00C838BA"/>
    <w:rsid w:val="00C91C69"/>
    <w:rsid w:val="00C96AF5"/>
    <w:rsid w:val="00CA112A"/>
    <w:rsid w:val="00CA14CC"/>
    <w:rsid w:val="00CA61DD"/>
    <w:rsid w:val="00CA643F"/>
    <w:rsid w:val="00CA6DA8"/>
    <w:rsid w:val="00CA713B"/>
    <w:rsid w:val="00CB01F4"/>
    <w:rsid w:val="00CB09E4"/>
    <w:rsid w:val="00CB30F8"/>
    <w:rsid w:val="00CB61AB"/>
    <w:rsid w:val="00CB67BE"/>
    <w:rsid w:val="00CB6EC7"/>
    <w:rsid w:val="00CC0302"/>
    <w:rsid w:val="00CC054F"/>
    <w:rsid w:val="00CC0C1C"/>
    <w:rsid w:val="00CC1C55"/>
    <w:rsid w:val="00CC1F2C"/>
    <w:rsid w:val="00CC418A"/>
    <w:rsid w:val="00CC43F4"/>
    <w:rsid w:val="00CC4972"/>
    <w:rsid w:val="00CD03D7"/>
    <w:rsid w:val="00CD0A2A"/>
    <w:rsid w:val="00CD0F9C"/>
    <w:rsid w:val="00CD1637"/>
    <w:rsid w:val="00CD5CD6"/>
    <w:rsid w:val="00CD7D8C"/>
    <w:rsid w:val="00CE5D3C"/>
    <w:rsid w:val="00CF491A"/>
    <w:rsid w:val="00CF7B42"/>
    <w:rsid w:val="00D00539"/>
    <w:rsid w:val="00D0274B"/>
    <w:rsid w:val="00D05338"/>
    <w:rsid w:val="00D05DC3"/>
    <w:rsid w:val="00D116C0"/>
    <w:rsid w:val="00D1385A"/>
    <w:rsid w:val="00D17E6A"/>
    <w:rsid w:val="00D268DE"/>
    <w:rsid w:val="00D30129"/>
    <w:rsid w:val="00D30662"/>
    <w:rsid w:val="00D31C4E"/>
    <w:rsid w:val="00D320E0"/>
    <w:rsid w:val="00D34728"/>
    <w:rsid w:val="00D34AE1"/>
    <w:rsid w:val="00D37DDF"/>
    <w:rsid w:val="00D4725B"/>
    <w:rsid w:val="00D47305"/>
    <w:rsid w:val="00D50341"/>
    <w:rsid w:val="00D51634"/>
    <w:rsid w:val="00D5177C"/>
    <w:rsid w:val="00D563A1"/>
    <w:rsid w:val="00D61D60"/>
    <w:rsid w:val="00D61E12"/>
    <w:rsid w:val="00D63AF9"/>
    <w:rsid w:val="00D70A16"/>
    <w:rsid w:val="00D70A28"/>
    <w:rsid w:val="00D73B18"/>
    <w:rsid w:val="00D7700A"/>
    <w:rsid w:val="00D77B62"/>
    <w:rsid w:val="00D84E19"/>
    <w:rsid w:val="00D8577C"/>
    <w:rsid w:val="00D85E2A"/>
    <w:rsid w:val="00D86414"/>
    <w:rsid w:val="00D87B2A"/>
    <w:rsid w:val="00D87F11"/>
    <w:rsid w:val="00DA10E3"/>
    <w:rsid w:val="00DA2FC7"/>
    <w:rsid w:val="00DA5A64"/>
    <w:rsid w:val="00DB03B3"/>
    <w:rsid w:val="00DB39E8"/>
    <w:rsid w:val="00DC13CD"/>
    <w:rsid w:val="00DC142C"/>
    <w:rsid w:val="00DC2BC1"/>
    <w:rsid w:val="00DC3F31"/>
    <w:rsid w:val="00DC61EB"/>
    <w:rsid w:val="00DC6E82"/>
    <w:rsid w:val="00DC7ADF"/>
    <w:rsid w:val="00DD0E90"/>
    <w:rsid w:val="00DD3B49"/>
    <w:rsid w:val="00DD410F"/>
    <w:rsid w:val="00DE3C2D"/>
    <w:rsid w:val="00DE6A19"/>
    <w:rsid w:val="00DE7E3C"/>
    <w:rsid w:val="00DF0A7B"/>
    <w:rsid w:val="00DF18C8"/>
    <w:rsid w:val="00DF2497"/>
    <w:rsid w:val="00DF2EC7"/>
    <w:rsid w:val="00DF492E"/>
    <w:rsid w:val="00DF4FFF"/>
    <w:rsid w:val="00E009A4"/>
    <w:rsid w:val="00E01208"/>
    <w:rsid w:val="00E0338F"/>
    <w:rsid w:val="00E05CCB"/>
    <w:rsid w:val="00E07916"/>
    <w:rsid w:val="00E106CD"/>
    <w:rsid w:val="00E11502"/>
    <w:rsid w:val="00E12E44"/>
    <w:rsid w:val="00E207B5"/>
    <w:rsid w:val="00E25EFD"/>
    <w:rsid w:val="00E31C17"/>
    <w:rsid w:val="00E33AF1"/>
    <w:rsid w:val="00E35BE1"/>
    <w:rsid w:val="00E36C9A"/>
    <w:rsid w:val="00E6007D"/>
    <w:rsid w:val="00E6214D"/>
    <w:rsid w:val="00E67BBF"/>
    <w:rsid w:val="00E705AC"/>
    <w:rsid w:val="00E771D9"/>
    <w:rsid w:val="00E8009A"/>
    <w:rsid w:val="00E83812"/>
    <w:rsid w:val="00E83A3B"/>
    <w:rsid w:val="00E9126F"/>
    <w:rsid w:val="00E91895"/>
    <w:rsid w:val="00E92ED8"/>
    <w:rsid w:val="00E9377D"/>
    <w:rsid w:val="00EA2D18"/>
    <w:rsid w:val="00EA33A1"/>
    <w:rsid w:val="00EA4251"/>
    <w:rsid w:val="00EA5939"/>
    <w:rsid w:val="00EA5D7A"/>
    <w:rsid w:val="00EA6F46"/>
    <w:rsid w:val="00EA71F5"/>
    <w:rsid w:val="00EA7C38"/>
    <w:rsid w:val="00EB3ABD"/>
    <w:rsid w:val="00EB3E48"/>
    <w:rsid w:val="00EB4209"/>
    <w:rsid w:val="00EB5C47"/>
    <w:rsid w:val="00EC0504"/>
    <w:rsid w:val="00EC32D6"/>
    <w:rsid w:val="00ED3150"/>
    <w:rsid w:val="00ED5A32"/>
    <w:rsid w:val="00EE5365"/>
    <w:rsid w:val="00EE787B"/>
    <w:rsid w:val="00EE7DB4"/>
    <w:rsid w:val="00EF1019"/>
    <w:rsid w:val="00EF1FA3"/>
    <w:rsid w:val="00EF2044"/>
    <w:rsid w:val="00EF5F17"/>
    <w:rsid w:val="00EF60AA"/>
    <w:rsid w:val="00EF623D"/>
    <w:rsid w:val="00EF6BE3"/>
    <w:rsid w:val="00F011A7"/>
    <w:rsid w:val="00F02151"/>
    <w:rsid w:val="00F077F2"/>
    <w:rsid w:val="00F118C4"/>
    <w:rsid w:val="00F128E9"/>
    <w:rsid w:val="00F133C0"/>
    <w:rsid w:val="00F22866"/>
    <w:rsid w:val="00F2745D"/>
    <w:rsid w:val="00F2763F"/>
    <w:rsid w:val="00F27DDB"/>
    <w:rsid w:val="00F30500"/>
    <w:rsid w:val="00F318BE"/>
    <w:rsid w:val="00F339AB"/>
    <w:rsid w:val="00F416A3"/>
    <w:rsid w:val="00F4181E"/>
    <w:rsid w:val="00F423E8"/>
    <w:rsid w:val="00F44848"/>
    <w:rsid w:val="00F4586D"/>
    <w:rsid w:val="00F4654F"/>
    <w:rsid w:val="00F47D78"/>
    <w:rsid w:val="00F50856"/>
    <w:rsid w:val="00F50C38"/>
    <w:rsid w:val="00F51A0F"/>
    <w:rsid w:val="00F520CC"/>
    <w:rsid w:val="00F526D4"/>
    <w:rsid w:val="00F52F3F"/>
    <w:rsid w:val="00F60B4B"/>
    <w:rsid w:val="00F64B44"/>
    <w:rsid w:val="00F64FF8"/>
    <w:rsid w:val="00F6643F"/>
    <w:rsid w:val="00F7222B"/>
    <w:rsid w:val="00F7326E"/>
    <w:rsid w:val="00F73468"/>
    <w:rsid w:val="00F767E1"/>
    <w:rsid w:val="00F76CCD"/>
    <w:rsid w:val="00F77041"/>
    <w:rsid w:val="00F8339D"/>
    <w:rsid w:val="00F84F81"/>
    <w:rsid w:val="00F85C9D"/>
    <w:rsid w:val="00F92271"/>
    <w:rsid w:val="00F92E8C"/>
    <w:rsid w:val="00FA5278"/>
    <w:rsid w:val="00FA6186"/>
    <w:rsid w:val="00FA630D"/>
    <w:rsid w:val="00FB15EB"/>
    <w:rsid w:val="00FB1BB7"/>
    <w:rsid w:val="00FB5760"/>
    <w:rsid w:val="00FC3225"/>
    <w:rsid w:val="00FC5803"/>
    <w:rsid w:val="00FC5FFC"/>
    <w:rsid w:val="00FC686A"/>
    <w:rsid w:val="00FD03FB"/>
    <w:rsid w:val="00FD0D38"/>
    <w:rsid w:val="00FD2FE0"/>
    <w:rsid w:val="00FD4C38"/>
    <w:rsid w:val="00FD5ADF"/>
    <w:rsid w:val="00FE0377"/>
    <w:rsid w:val="00FE104E"/>
    <w:rsid w:val="00FE1664"/>
    <w:rsid w:val="00FE1952"/>
    <w:rsid w:val="00FE51FB"/>
    <w:rsid w:val="00FE5F25"/>
    <w:rsid w:val="00FF041A"/>
    <w:rsid w:val="00FF15A0"/>
    <w:rsid w:val="056F3F9D"/>
    <w:rsid w:val="2ED958F5"/>
    <w:rsid w:val="5A9C56F2"/>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82AD24"/>
  <w15:docId w15:val="{7CA415A9-5D2E-4221-B400-2E3DCACCA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Mang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pacing w:val="5"/>
      <w:sz w:val="40"/>
      <w:szCs w:val="40"/>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pPr>
      <w:numPr>
        <w:ilvl w:val="1"/>
        <w:numId w:val="1"/>
      </w:numPr>
      <w:spacing w:after="0" w:line="240" w:lineRule="auto"/>
      <w:outlineLvl w:val="1"/>
    </w:pPr>
    <w:rPr>
      <w:rFonts w:eastAsia="Times New Roman" w:cs="Times New Roman"/>
      <w:b/>
      <w:bCs/>
      <w:color w:val="157EDD"/>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semiHidden/>
    <w:unhideWhenUsed/>
    <w:qFormat/>
    <w:pPr>
      <w:spacing w:after="120"/>
    </w:pPr>
  </w:style>
  <w:style w:type="paragraph" w:styleId="BodyText2">
    <w:name w:val="Body Text 2"/>
    <w:basedOn w:val="Normal"/>
    <w:link w:val="BodyText2Char"/>
    <w:qFormat/>
    <w:pPr>
      <w:spacing w:after="120" w:line="480" w:lineRule="auto"/>
    </w:pPr>
    <w:rPr>
      <w:rFonts w:eastAsia="Times New Roman" w:cs="Times New Roman"/>
      <w:spacing w:val="0"/>
      <w:sz w:val="24"/>
      <w:szCs w:val="24"/>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pacing w:val="0"/>
      <w:sz w:val="24"/>
      <w:szCs w:val="24"/>
      <w:lang w:bidi="mr-IN"/>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Pr>
      <w:rFonts w:eastAsia="Times New Roman" w:cs="Times New Roman"/>
      <w:b/>
      <w:bCs/>
      <w:color w:val="157EDD"/>
      <w:spacing w:val="5"/>
      <w:sz w:val="26"/>
      <w:szCs w:val="26"/>
    </w:rPr>
  </w:style>
  <w:style w:type="character" w:customStyle="1" w:styleId="IntenseReference1">
    <w:name w:val="Intense Reference1"/>
    <w:basedOn w:val="DefaultParagraphFont"/>
    <w:uiPriority w:val="32"/>
    <w:qFormat/>
    <w:rPr>
      <w:b/>
      <w:bCs/>
      <w:smallCaps/>
      <w:color w:val="C0504D"/>
      <w:spacing w:val="5"/>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BodyText2Char">
    <w:name w:val="Body Text 2 Char"/>
    <w:basedOn w:val="DefaultParagraphFont"/>
    <w:link w:val="BodyText2"/>
    <w:qFormat/>
    <w:rPr>
      <w:rFonts w:eastAsia="Times New Roman" w:cs="Times New Roman"/>
      <w:spacing w:val="0"/>
      <w:sz w:val="24"/>
      <w:szCs w:val="24"/>
    </w:rPr>
  </w:style>
  <w:style w:type="character" w:customStyle="1" w:styleId="DocumentMapChar">
    <w:name w:val="Document Map Char"/>
    <w:basedOn w:val="DefaultParagraphFont"/>
    <w:link w:val="DocumentMap"/>
    <w:uiPriority w:val="99"/>
    <w:semiHidden/>
    <w:qFormat/>
    <w:rPr>
      <w:rFonts w:ascii="Tahoma" w:hAnsi="Tahoma" w:cs="Tahoma"/>
      <w:spacing w:val="5"/>
      <w:sz w:val="16"/>
      <w:szCs w:val="1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pacing w:val="5"/>
      <w:sz w:val="28"/>
      <w:szCs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pacing w:val="5"/>
      <w:sz w:val="40"/>
      <w:szCs w:val="4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spacing w:val="5"/>
      <w:sz w:val="40"/>
      <w:szCs w:val="40"/>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spacing w:val="5"/>
      <w:sz w:val="40"/>
      <w:szCs w:val="4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spacing w:val="5"/>
      <w:sz w:val="40"/>
      <w:szCs w:val="4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pacing w:val="5"/>
      <w:sz w:val="40"/>
      <w:szCs w:val="4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pacing w:val="5"/>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pacing w:val="5"/>
    </w:rPr>
  </w:style>
  <w:style w:type="character" w:customStyle="1" w:styleId="BodyTextChar">
    <w:name w:val="Body Text Char"/>
    <w:basedOn w:val="DefaultParagraphFont"/>
    <w:link w:val="BodyText"/>
    <w:uiPriority w:val="99"/>
    <w:semiHidden/>
    <w:rPr>
      <w:spacing w:val="5"/>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589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odecademy.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avatpoin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tackoverflow.com"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ircle\Desktop\Mini%20Project\Mini-Project-I_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A10FC-88C3-415D-928F-76F33D3CB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Mini-Project-I_Report-Template</Template>
  <TotalTime>68</TotalTime>
  <Pages>23</Pages>
  <Words>1381</Words>
  <Characters>7876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Optical Character Recognition</vt:lpstr>
    </vt:vector>
  </TitlesOfParts>
  <Company>Venketesh Data - 9890861929</Company>
  <LinksUpToDate>false</LinksUpToDate>
  <CharactersWithSpaces>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Optical Character Recognition</dc:title>
  <dc:creator>Circle</dc:creator>
  <cp:lastModifiedBy>Tejas Chipre</cp:lastModifiedBy>
  <cp:revision>30</cp:revision>
  <cp:lastPrinted>2018-03-07T06:42:00Z</cp:lastPrinted>
  <dcterms:created xsi:type="dcterms:W3CDTF">2023-05-04T06:59:00Z</dcterms:created>
  <dcterms:modified xsi:type="dcterms:W3CDTF">2024-01-01T16:49:00Z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AAAF2E1A06D2411D9A20F2C288CFA858</vt:lpwstr>
  </property>
</Properties>
</file>